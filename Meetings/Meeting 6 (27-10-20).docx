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4BDFD6AD" w:rsidR="00A40F09" w:rsidRPr="009770B3" w:rsidRDefault="00BD4DE9">
      <w:pPr>
        <w:pStyle w:val="Heading1"/>
      </w:pPr>
      <w:r>
        <w:t>Implementation</w:t>
      </w:r>
      <w:r w:rsidR="006B468B">
        <w:t xml:space="preserve"> Stage</w:t>
      </w:r>
    </w:p>
    <w:p w14:paraId="63839D27" w14:textId="5174EF84" w:rsidR="00A40F09" w:rsidRPr="009770B3" w:rsidRDefault="001F7756">
      <w:pPr>
        <w:pStyle w:val="DateTime"/>
      </w:pPr>
      <w:r>
        <w:t>27/10</w:t>
      </w:r>
      <w:r w:rsidR="001A344C">
        <w:t>/2020</w:t>
      </w:r>
    </w:p>
    <w:p w14:paraId="59EDF56E" w14:textId="18ED70CE" w:rsidR="00874507" w:rsidRDefault="00874507" w:rsidP="00874507">
      <w:pPr>
        <w:pStyle w:val="DateTime"/>
      </w:pPr>
      <w:r>
        <w:t>1400 - 1500</w:t>
      </w:r>
    </w:p>
    <w:p w14:paraId="680D3B44" w14:textId="77777777" w:rsidR="00874507" w:rsidRDefault="00874507" w:rsidP="00874507">
      <w:pPr>
        <w:pStyle w:val="DateTime"/>
      </w:pPr>
    </w:p>
    <w:p w14:paraId="3E0BA262" w14:textId="46A77045" w:rsidR="001A344C" w:rsidRDefault="00BE246B" w:rsidP="00874507">
      <w:pPr>
        <w:pStyle w:val="DateTime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 xml:space="preserve">Aiden, </w:t>
      </w:r>
      <w:r w:rsidR="00E95173">
        <w:t>Iain,</w:t>
      </w:r>
      <w:r w:rsidR="001A344C">
        <w:t xml:space="preserve"> Ross</w:t>
      </w:r>
      <w:r w:rsidR="0004068E">
        <w:t xml:space="preserve">, Stefan, </w:t>
      </w:r>
      <w:proofErr w:type="spellStart"/>
      <w:r w:rsidR="0004068E">
        <w:t>Yaccov</w:t>
      </w:r>
      <w:proofErr w:type="spellEnd"/>
    </w:p>
    <w:p w14:paraId="52D0B6CD" w14:textId="5D9CC73E" w:rsidR="00921BFF" w:rsidRDefault="00921BFF">
      <w:pPr>
        <w:pStyle w:val="AgendaInformation"/>
      </w:pPr>
      <w:r>
        <w:t xml:space="preserve">Absentees: </w:t>
      </w:r>
    </w:p>
    <w:p w14:paraId="5E07CBF6" w14:textId="39F771D0" w:rsidR="00874507" w:rsidRDefault="00517899">
      <w:pPr>
        <w:pStyle w:val="AgendaInformation"/>
      </w:pPr>
      <w:r>
        <w:t>Notes taken by: Stefan</w:t>
      </w:r>
    </w:p>
    <w:p w14:paraId="130CB90D" w14:textId="77777777" w:rsidR="001A344C" w:rsidRDefault="001A344C">
      <w:pPr>
        <w:pStyle w:val="AgendaInformation"/>
      </w:pPr>
    </w:p>
    <w:p w14:paraId="1D317B38" w14:textId="27686A0E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04068E">
        <w:t>Discussed the tasks we were given from last week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36969491" w:rsidR="00A40F09" w:rsidRPr="009770B3" w:rsidRDefault="00921BFF">
            <w:pPr>
              <w:spacing w:after="80"/>
            </w:pPr>
            <w:r>
              <w:t>1</w:t>
            </w:r>
            <w:r w:rsidR="00D80D90">
              <w:t>4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70E408DA" w:rsidR="00A403FA" w:rsidRPr="009770B3" w:rsidRDefault="0004068E" w:rsidP="00785C64">
            <w:pPr>
              <w:spacing w:after="80"/>
            </w:pPr>
            <w:r>
              <w:t>Task Recap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E0214F" w14:textId="2F9F4F70" w:rsidR="00E95173" w:rsidRPr="009770B3" w:rsidRDefault="00BD4DE9" w:rsidP="00517899">
            <w:pPr>
              <w:spacing w:after="80"/>
              <w:jc w:val="both"/>
            </w:pPr>
            <w:r>
              <w:t>The h</w:t>
            </w:r>
            <w:r w:rsidR="00517899">
              <w:t>eads</w:t>
            </w:r>
            <w:r>
              <w:t xml:space="preserve"> </w:t>
            </w:r>
            <w:r w:rsidR="00517899">
              <w:t xml:space="preserve">up display, account, databases, user and admin framework, contact us page, </w:t>
            </w:r>
            <w:r>
              <w:t xml:space="preserve">feedback, </w:t>
            </w:r>
            <w:r w:rsidR="00517899">
              <w:t>CSS and</w:t>
            </w:r>
            <w:r>
              <w:t xml:space="preserve"> the</w:t>
            </w:r>
            <w:r w:rsidR="00517899">
              <w:t xml:space="preserve"> game manual have been completed. T</w:t>
            </w:r>
            <w:r w:rsidR="00517899">
              <w:t>he ser</w:t>
            </w:r>
            <w:r w:rsidR="00517899">
              <w:t>ver has also been set up.</w:t>
            </w:r>
            <w:r w:rsidR="0005290A">
              <w:t xml:space="preserve"> Research has been done on game implementation and collision.</w:t>
            </w:r>
            <w:bookmarkStart w:id="0" w:name="_GoBack"/>
            <w:bookmarkEnd w:id="0"/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3673285B" w:rsidR="00A40F09" w:rsidRPr="009770B3" w:rsidRDefault="00E95173">
            <w:pPr>
              <w:spacing w:after="80"/>
            </w:pPr>
            <w:r>
              <w:t>1</w:t>
            </w:r>
            <w:r w:rsidR="00D80D90">
              <w:t>420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238A318A" w:rsidR="00A403FA" w:rsidRPr="009770B3" w:rsidRDefault="00921BFF" w:rsidP="00785C64">
            <w:pPr>
              <w:spacing w:after="80"/>
            </w:pPr>
            <w:r>
              <w:t>Delegating Tasks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202F2A92" w14:textId="1167C2F0" w:rsidR="00E95173" w:rsidRP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Aiden </w:t>
            </w:r>
            <w:r w:rsidR="00517899">
              <w:t>–</w:t>
            </w:r>
            <w:r w:rsidRPr="00E95173">
              <w:t xml:space="preserve"> </w:t>
            </w:r>
            <w:r w:rsidR="00517899">
              <w:t>Menu specific tasks</w:t>
            </w:r>
          </w:p>
          <w:p w14:paraId="3E179004" w14:textId="28FCB309" w:rsidR="00E95173" w:rsidRDefault="00E95173" w:rsidP="00E95173">
            <w:pPr>
              <w:spacing w:after="80"/>
              <w:ind w:left="145" w:hanging="145"/>
              <w:jc w:val="both"/>
            </w:pPr>
          </w:p>
          <w:p w14:paraId="016D21FC" w14:textId="53318D48" w:rsid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Iain </w:t>
            </w:r>
            <w:r w:rsidR="00517899">
              <w:t>–</w:t>
            </w:r>
            <w:r w:rsidRPr="00E95173">
              <w:t xml:space="preserve"> </w:t>
            </w:r>
            <w:r w:rsidR="00517899">
              <w:t>Game specific tasks</w:t>
            </w:r>
          </w:p>
          <w:p w14:paraId="738DA8E9" w14:textId="1C95D567" w:rsidR="008824CD" w:rsidRDefault="008824CD" w:rsidP="008824CD">
            <w:pPr>
              <w:pStyle w:val="ListParagraph"/>
              <w:ind w:left="145"/>
              <w:jc w:val="both"/>
            </w:pPr>
          </w:p>
          <w:p w14:paraId="3E54EB14" w14:textId="09DD12AC" w:rsidR="00E95173" w:rsidRDefault="00D80D90" w:rsidP="005C14DD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proofErr w:type="spellStart"/>
            <w:r>
              <w:t>Yaccov</w:t>
            </w:r>
            <w:proofErr w:type="spellEnd"/>
            <w:r w:rsidR="008824CD">
              <w:t xml:space="preserve"> </w:t>
            </w:r>
            <w:r w:rsidR="00517899">
              <w:t>–</w:t>
            </w:r>
            <w:r w:rsidR="008824CD">
              <w:t xml:space="preserve"> </w:t>
            </w:r>
            <w:r w:rsidR="00517899">
              <w:t>Menu specific tasks</w:t>
            </w:r>
          </w:p>
          <w:p w14:paraId="7FCAE55F" w14:textId="77777777" w:rsidR="00517899" w:rsidRPr="00517899" w:rsidRDefault="00517899" w:rsidP="00517899">
            <w:pPr>
              <w:jc w:val="both"/>
            </w:pPr>
          </w:p>
          <w:p w14:paraId="36BA65BC" w14:textId="4F5603BB" w:rsidR="008824CD" w:rsidRDefault="00E95173" w:rsidP="000704CD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Ross </w:t>
            </w:r>
            <w:r w:rsidR="00517899">
              <w:t>–</w:t>
            </w:r>
            <w:r w:rsidRPr="00E95173">
              <w:t xml:space="preserve"> </w:t>
            </w:r>
            <w:r w:rsidR="00517899">
              <w:t>Game specific tasks</w:t>
            </w:r>
          </w:p>
          <w:p w14:paraId="1FC5C216" w14:textId="77777777" w:rsidR="00517899" w:rsidRPr="00517899" w:rsidRDefault="00517899" w:rsidP="00517899">
            <w:pPr>
              <w:jc w:val="both"/>
            </w:pPr>
          </w:p>
          <w:p w14:paraId="1B682CF7" w14:textId="62D3D077" w:rsidR="00C81431" w:rsidRPr="00517899" w:rsidRDefault="008824CD" w:rsidP="00C81431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>
              <w:t xml:space="preserve">Stefan </w:t>
            </w:r>
            <w:r w:rsidR="00517899">
              <w:t>–</w:t>
            </w:r>
            <w:r>
              <w:t xml:space="preserve"> </w:t>
            </w:r>
            <w:r w:rsidR="00517899">
              <w:t>Game specific tasks</w:t>
            </w: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00B37DAB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35AB45D7" w:rsidR="00157804" w:rsidRDefault="00BD4DE9" w:rsidP="00C81431">
            <w:r>
              <w:t>144</w:t>
            </w:r>
            <w:r w:rsidR="00157804">
              <w:t>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4D8204CC" w:rsidR="00157804" w:rsidRDefault="00157804" w:rsidP="00C81431">
            <w:r>
              <w:t>Next Steps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10B2945B" w14:textId="2592032C" w:rsidR="00D80D90" w:rsidRDefault="0005290A" w:rsidP="00C81431">
            <w:pPr>
              <w:jc w:val="both"/>
            </w:pPr>
            <w:r>
              <w:t xml:space="preserve">During next week we will continue the solid implementation of the game. </w:t>
            </w:r>
            <w:r>
              <w:t xml:space="preserve">Any </w:t>
            </w:r>
            <w:r>
              <w:lastRenderedPageBreak/>
              <w:t>task completed will be uploaded by the person who last worked on it will upload the com</w:t>
            </w:r>
            <w:r>
              <w:t>pleted version with each person’s work.</w:t>
            </w:r>
          </w:p>
          <w:p w14:paraId="79D5C703" w14:textId="77777777" w:rsidR="0005290A" w:rsidRDefault="0005290A" w:rsidP="00C81431">
            <w:pPr>
              <w:jc w:val="both"/>
            </w:pPr>
          </w:p>
          <w:p w14:paraId="56E7BC0E" w14:textId="23EE3923" w:rsidR="00D80D90" w:rsidRDefault="001F7756" w:rsidP="00C81431">
            <w:pPr>
              <w:jc w:val="both"/>
            </w:pPr>
            <w:r>
              <w:t xml:space="preserve">There </w:t>
            </w:r>
            <w:r w:rsidR="00517899">
              <w:t>will be a focus on working on implementing</w:t>
            </w:r>
            <w:r>
              <w:t xml:space="preserve"> game itself</w:t>
            </w:r>
            <w:r w:rsidR="00517899">
              <w:t>, while also finishing the game’s menu</w:t>
            </w:r>
            <w:r>
              <w:t>.</w:t>
            </w:r>
          </w:p>
          <w:p w14:paraId="5988FB92" w14:textId="77777777" w:rsidR="008824CD" w:rsidRDefault="008824CD" w:rsidP="00C81431">
            <w:pPr>
              <w:jc w:val="both"/>
            </w:pPr>
          </w:p>
          <w:p w14:paraId="6317553D" w14:textId="4D5C5AD6" w:rsidR="008824CD" w:rsidRPr="00C81431" w:rsidRDefault="008824CD" w:rsidP="00C81431">
            <w:pPr>
              <w:jc w:val="both"/>
            </w:pP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1940ADBC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6BB95A06" w:rsidR="00D26914" w:rsidRDefault="00D26914" w:rsidP="00C81431">
      <w:pPr>
        <w:jc w:val="both"/>
      </w:pP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2557F" w14:textId="77777777" w:rsidR="00BE246B" w:rsidRDefault="00BE246B">
      <w:pPr>
        <w:spacing w:after="0"/>
      </w:pPr>
      <w:r>
        <w:separator/>
      </w:r>
    </w:p>
  </w:endnote>
  <w:endnote w:type="continuationSeparator" w:id="0">
    <w:p w14:paraId="3FEB57B4" w14:textId="77777777" w:rsidR="00BE246B" w:rsidRDefault="00BE24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9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47BE0" w14:textId="77777777" w:rsidR="00BE246B" w:rsidRDefault="00BE246B">
      <w:pPr>
        <w:spacing w:after="0"/>
      </w:pPr>
      <w:r>
        <w:separator/>
      </w:r>
    </w:p>
  </w:footnote>
  <w:footnote w:type="continuationSeparator" w:id="0">
    <w:p w14:paraId="3D3C6DFF" w14:textId="77777777" w:rsidR="00BE246B" w:rsidRDefault="00BE24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11"/>
    <w:rsid w:val="0004068E"/>
    <w:rsid w:val="0005290A"/>
    <w:rsid w:val="000A7446"/>
    <w:rsid w:val="000B4A87"/>
    <w:rsid w:val="00157804"/>
    <w:rsid w:val="001A344C"/>
    <w:rsid w:val="001A7254"/>
    <w:rsid w:val="001A789B"/>
    <w:rsid w:val="001F7756"/>
    <w:rsid w:val="00201B9D"/>
    <w:rsid w:val="00213608"/>
    <w:rsid w:val="00283911"/>
    <w:rsid w:val="0034533A"/>
    <w:rsid w:val="003657E0"/>
    <w:rsid w:val="003D5CF1"/>
    <w:rsid w:val="00404FC1"/>
    <w:rsid w:val="004279C2"/>
    <w:rsid w:val="004E17C5"/>
    <w:rsid w:val="00502B2A"/>
    <w:rsid w:val="00517899"/>
    <w:rsid w:val="0057417F"/>
    <w:rsid w:val="00584325"/>
    <w:rsid w:val="005F4292"/>
    <w:rsid w:val="00636B36"/>
    <w:rsid w:val="006811DF"/>
    <w:rsid w:val="006B468B"/>
    <w:rsid w:val="00785C64"/>
    <w:rsid w:val="008325FA"/>
    <w:rsid w:val="00874507"/>
    <w:rsid w:val="008824CD"/>
    <w:rsid w:val="008C2B0F"/>
    <w:rsid w:val="009051A5"/>
    <w:rsid w:val="00921BFF"/>
    <w:rsid w:val="009519AE"/>
    <w:rsid w:val="00956F7A"/>
    <w:rsid w:val="009770B3"/>
    <w:rsid w:val="00A403FA"/>
    <w:rsid w:val="00A40F09"/>
    <w:rsid w:val="00AB6532"/>
    <w:rsid w:val="00AE66C1"/>
    <w:rsid w:val="00AF277F"/>
    <w:rsid w:val="00B907F0"/>
    <w:rsid w:val="00BD4DE9"/>
    <w:rsid w:val="00BE246B"/>
    <w:rsid w:val="00C81431"/>
    <w:rsid w:val="00D26914"/>
    <w:rsid w:val="00D80D90"/>
    <w:rsid w:val="00E14AB0"/>
    <w:rsid w:val="00E334F6"/>
    <w:rsid w:val="00E95173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C7"/>
    <w:rsid w:val="00272C19"/>
    <w:rsid w:val="004117BE"/>
    <w:rsid w:val="00735BA7"/>
    <w:rsid w:val="008F379C"/>
    <w:rsid w:val="00A30C4B"/>
    <w:rsid w:val="00B827C7"/>
    <w:rsid w:val="00BA4C50"/>
    <w:rsid w:val="00E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EDA6283E2FBD4A3D8712147605A0F634">
    <w:name w:val="EDA6283E2FBD4A3D8712147605A0F634"/>
  </w:style>
  <w:style w:type="paragraph" w:customStyle="1" w:styleId="444F77EB78364561ABB0F93618FA76C3">
    <w:name w:val="444F77EB78364561ABB0F93618FA76C3"/>
  </w:style>
  <w:style w:type="paragraph" w:customStyle="1" w:styleId="595B527ECAB140D6AEEFFA0DA649186A">
    <w:name w:val="595B527ECAB140D6AEEFFA0DA649186A"/>
  </w:style>
  <w:style w:type="paragraph" w:customStyle="1" w:styleId="D624D3ACEA6C4A538CFF7A8E8CB9A385">
    <w:name w:val="D624D3ACEA6C4A538CFF7A8E8CB9A385"/>
  </w:style>
  <w:style w:type="paragraph" w:customStyle="1" w:styleId="6A3833F3E27242839D092B5A7C16F96A">
    <w:name w:val="6A3833F3E27242839D092B5A7C16F96A"/>
  </w:style>
  <w:style w:type="paragraph" w:customStyle="1" w:styleId="65D6A74572C041D69D91F399944FFD5B">
    <w:name w:val="65D6A74572C041D69D91F399944FFD5B"/>
  </w:style>
  <w:style w:type="paragraph" w:customStyle="1" w:styleId="F81C14AD90434937900D9EA043AFF836">
    <w:name w:val="F81C14AD90434937900D9EA043AFF836"/>
  </w:style>
  <w:style w:type="paragraph" w:customStyle="1" w:styleId="9A7C5C9EAC6C4403A782D861DBEDD287">
    <w:name w:val="9A7C5C9EAC6C4403A782D861DBEDD287"/>
  </w:style>
  <w:style w:type="paragraph" w:customStyle="1" w:styleId="09C6EFBFEBC84B6AA4A428F809D5CEB0">
    <w:name w:val="09C6EFBFEBC84B6AA4A428F809D5CEB0"/>
  </w:style>
  <w:style w:type="paragraph" w:customStyle="1" w:styleId="CE018A7BBC0F4A068DE4850C2540B2C1">
    <w:name w:val="CE018A7BBC0F4A068DE4850C2540B2C1"/>
  </w:style>
  <w:style w:type="paragraph" w:customStyle="1" w:styleId="F98CC43D00134780AE3FCC2357D10301">
    <w:name w:val="F98CC43D00134780AE3FCC2357D10301"/>
  </w:style>
  <w:style w:type="paragraph" w:customStyle="1" w:styleId="1AF6DEE581DF4A1FBA6724F405BD75B9">
    <w:name w:val="1AF6DEE581DF4A1FBA6724F405BD75B9"/>
  </w:style>
  <w:style w:type="paragraph" w:customStyle="1" w:styleId="B27EA77242744452A32A20EB0805FD95">
    <w:name w:val="B27EA77242744452A32A20EB0805FD95"/>
  </w:style>
  <w:style w:type="paragraph" w:customStyle="1" w:styleId="66D96F9B3EDD4FD88C6BE35D7F21CB63">
    <w:name w:val="66D96F9B3EDD4FD88C6BE35D7F21CB63"/>
  </w:style>
  <w:style w:type="paragraph" w:customStyle="1" w:styleId="34059B6C602D4E699F74D0DF8E612DD6">
    <w:name w:val="34059B6C602D4E699F74D0DF8E612DD6"/>
  </w:style>
  <w:style w:type="paragraph" w:customStyle="1" w:styleId="734DF91C0D3A4EC19BEC13095A051EC3">
    <w:name w:val="734DF91C0D3A4EC19BEC13095A051EC3"/>
  </w:style>
  <w:style w:type="paragraph" w:customStyle="1" w:styleId="CBCA2680F3C64723A5388FE945E7D19C">
    <w:name w:val="CBCA2680F3C64723A5388FE945E7D19C"/>
  </w:style>
  <w:style w:type="paragraph" w:customStyle="1" w:styleId="CAFC7465D3254AE88E454D4632C6B9B4">
    <w:name w:val="CAFC7465D3254AE88E454D4632C6B9B4"/>
  </w:style>
  <w:style w:type="paragraph" w:customStyle="1" w:styleId="012039CA8BB246279B53E149D3CC09A6">
    <w:name w:val="012039CA8BB246279B53E149D3CC09A6"/>
  </w:style>
  <w:style w:type="paragraph" w:customStyle="1" w:styleId="54E15AF069E34A649554558A4202E9B7">
    <w:name w:val="54E15AF069E34A649554558A4202E9B7"/>
  </w:style>
  <w:style w:type="paragraph" w:customStyle="1" w:styleId="480665C375FE4B05B590D3A79BEBBFEE">
    <w:name w:val="480665C375FE4B05B590D3A79BEBBFEE"/>
  </w:style>
  <w:style w:type="paragraph" w:customStyle="1" w:styleId="F5404129F22B4A2785C20A01AA1BB56B">
    <w:name w:val="F5404129F22B4A2785C20A01AA1BB56B"/>
  </w:style>
  <w:style w:type="paragraph" w:customStyle="1" w:styleId="FDF911A0BC944EBD8E1D5BD31AA4E68C">
    <w:name w:val="FDF911A0BC944EBD8E1D5BD31AA4E68C"/>
  </w:style>
  <w:style w:type="paragraph" w:customStyle="1" w:styleId="C9EECBE727BC46088938BCDADD4BF574">
    <w:name w:val="C9EECBE727BC46088938BCDADD4BF574"/>
  </w:style>
  <w:style w:type="paragraph" w:customStyle="1" w:styleId="6021B756F65C43DB80697163E237A4A2">
    <w:name w:val="6021B756F65C43DB80697163E237A4A2"/>
  </w:style>
  <w:style w:type="paragraph" w:customStyle="1" w:styleId="F2CA7CEDD8224C22B205D60B2C6E2D98">
    <w:name w:val="F2CA7CEDD8224C22B205D60B2C6E2D98"/>
  </w:style>
  <w:style w:type="paragraph" w:customStyle="1" w:styleId="DA28517D14F94E23BA2880A51FEED738">
    <w:name w:val="DA28517D14F94E23BA2880A51FEED738"/>
  </w:style>
  <w:style w:type="paragraph" w:customStyle="1" w:styleId="E36EB86A6CCC48EC9531BD7D5F11692D">
    <w:name w:val="E36EB86A6CCC48EC9531BD7D5F11692D"/>
  </w:style>
  <w:style w:type="paragraph" w:customStyle="1" w:styleId="5C58620D8F27461AB3016B6CD14802A2">
    <w:name w:val="5C58620D8F27461AB3016B6CD14802A2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Laing</dc:creator>
  <cp:keywords/>
  <dc:description/>
  <cp:lastModifiedBy>Stefan</cp:lastModifiedBy>
  <cp:revision>3</cp:revision>
  <dcterms:created xsi:type="dcterms:W3CDTF">2020-10-27T14:47:00Z</dcterms:created>
  <dcterms:modified xsi:type="dcterms:W3CDTF">2020-10-27T14:51:00Z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