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Agenda:"/>
        <w:tag w:val=""/>
        <w:id w:val="31158712"/>
        <w:placeholder>
          <w:docPart w:val="405D09CC3F434B73B8B929FBADB13F8B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5690AB61" w14:textId="77777777" w:rsidR="00A40F09" w:rsidRPr="009770B3" w:rsidRDefault="00AF277F" w:rsidP="00785C64">
          <w:pPr>
            <w:pStyle w:val="Title"/>
          </w:pPr>
          <w:r w:rsidRPr="009770B3">
            <w:t>agenda</w:t>
          </w:r>
        </w:p>
      </w:sdtContent>
    </w:sdt>
    <w:p w14:paraId="070B9C9B" w14:textId="1162ADA2" w:rsidR="00A40F09" w:rsidRPr="009770B3" w:rsidRDefault="00B907F0">
      <w:pPr>
        <w:pStyle w:val="Heading1"/>
      </w:pPr>
      <w:r>
        <w:t xml:space="preserve">Planning Stage Review and </w:t>
      </w:r>
      <w:r w:rsidR="006B468B">
        <w:t xml:space="preserve">Preparing for the </w:t>
      </w:r>
      <w:r>
        <w:t>Design</w:t>
      </w:r>
      <w:r w:rsidR="006B468B">
        <w:t xml:space="preserve"> Stage</w:t>
      </w:r>
    </w:p>
    <w:p w14:paraId="63839D27" w14:textId="3C12C9BC" w:rsidR="00A40F09" w:rsidRPr="009770B3" w:rsidRDefault="006B468B">
      <w:pPr>
        <w:pStyle w:val="DateTime"/>
      </w:pPr>
      <w:r>
        <w:t>2</w:t>
      </w:r>
      <w:r w:rsidR="00874507">
        <w:t>9</w:t>
      </w:r>
      <w:r w:rsidR="001A344C">
        <w:t>/9/2020</w:t>
      </w:r>
    </w:p>
    <w:p w14:paraId="59EDF56E" w14:textId="18ED70CE" w:rsidR="00874507" w:rsidRDefault="00874507" w:rsidP="00874507">
      <w:pPr>
        <w:pStyle w:val="DateTime"/>
      </w:pPr>
      <w:r>
        <w:t>1400 - 1500</w:t>
      </w:r>
    </w:p>
    <w:p w14:paraId="680D3B44" w14:textId="77777777" w:rsidR="00874507" w:rsidRDefault="00874507" w:rsidP="00874507">
      <w:pPr>
        <w:pStyle w:val="DateTime"/>
      </w:pPr>
    </w:p>
    <w:p w14:paraId="3E0BA262" w14:textId="46A77045" w:rsidR="001A344C" w:rsidRDefault="004E17C5" w:rsidP="00874507">
      <w:pPr>
        <w:pStyle w:val="DateTime"/>
      </w:pPr>
      <w:sdt>
        <w:sdtPr>
          <w:alias w:val="Attendees:"/>
          <w:tag w:val="Attendees:"/>
          <w:id w:val="-1083216991"/>
          <w:placeholder>
            <w:docPart w:val="65D6A74572C041D69D91F399944FFD5B"/>
          </w:placeholder>
          <w:temporary/>
          <w:showingPlcHdr/>
          <w15:appearance w15:val="hidden"/>
        </w:sdtPr>
        <w:sdtEndPr/>
        <w:sdtContent>
          <w:r w:rsidR="008325FA" w:rsidRPr="009770B3">
            <w:t>Attendees:</w:t>
          </w:r>
        </w:sdtContent>
      </w:sdt>
      <w:r w:rsidR="00E95173">
        <w:t xml:space="preserve"> </w:t>
      </w:r>
      <w:r w:rsidR="001A344C">
        <w:t xml:space="preserve">Aiden, </w:t>
      </w:r>
      <w:r w:rsidR="00E95173">
        <w:t>Iain,</w:t>
      </w:r>
      <w:r w:rsidR="001A344C">
        <w:t xml:space="preserve"> Ross</w:t>
      </w:r>
      <w:r w:rsidR="0004068E">
        <w:t>, Stefan, Yaccov</w:t>
      </w:r>
    </w:p>
    <w:p w14:paraId="52D0B6CD" w14:textId="5D9CC73E" w:rsidR="00921BFF" w:rsidRDefault="00921BFF">
      <w:pPr>
        <w:pStyle w:val="AgendaInformation"/>
      </w:pPr>
      <w:r>
        <w:t xml:space="preserve">Absentees: </w:t>
      </w:r>
    </w:p>
    <w:p w14:paraId="5E07CBF6" w14:textId="096BC478" w:rsidR="00874507" w:rsidRDefault="00874507">
      <w:pPr>
        <w:pStyle w:val="AgendaInformation"/>
      </w:pPr>
      <w:r>
        <w:t>Notes taken by: Ross</w:t>
      </w:r>
    </w:p>
    <w:p w14:paraId="130CB90D" w14:textId="77777777" w:rsidR="001A344C" w:rsidRDefault="001A344C">
      <w:pPr>
        <w:pStyle w:val="AgendaInformation"/>
      </w:pPr>
    </w:p>
    <w:p w14:paraId="1D317B38" w14:textId="27686A0E" w:rsidR="001A344C" w:rsidRDefault="001A344C" w:rsidP="00921BFF">
      <w:pPr>
        <w:pStyle w:val="AgendaInformation"/>
        <w:numPr>
          <w:ilvl w:val="0"/>
          <w:numId w:val="11"/>
        </w:numPr>
        <w:ind w:left="142" w:hanging="284"/>
      </w:pPr>
      <w:r>
        <w:t xml:space="preserve">Summary of Previous Meeting: </w:t>
      </w:r>
      <w:r w:rsidR="0004068E">
        <w:t>Discussed the tasks we were given from last week</w:t>
      </w:r>
    </w:p>
    <w:p w14:paraId="242B59D3" w14:textId="43DDED67" w:rsidR="001A344C" w:rsidRPr="009770B3" w:rsidRDefault="001A344C" w:rsidP="001A344C">
      <w:pPr>
        <w:pStyle w:val="AgendaInformation"/>
        <w:numPr>
          <w:ilvl w:val="0"/>
          <w:numId w:val="11"/>
        </w:numPr>
        <w:spacing w:after="0"/>
        <w:ind w:left="142" w:hanging="284"/>
      </w:pPr>
      <w:r>
        <w:t>Agenda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067"/>
        <w:gridCol w:w="3537"/>
      </w:tblGrid>
      <w:tr w:rsidR="00A40F09" w:rsidRPr="009770B3" w14:paraId="5B486F4E" w14:textId="77777777" w:rsidTr="00157804">
        <w:sdt>
          <w:sdtPr>
            <w:alias w:val="Time:"/>
            <w:tag w:val="Time:"/>
            <w:id w:val="78429755"/>
            <w:placeholder>
              <w:docPart w:val="1AF6DEE581DF4A1FBA6724F405BD75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top w:val="single" w:sz="4" w:space="0" w:color="auto"/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04B323E7" w14:textId="77777777" w:rsidR="00A40F09" w:rsidRPr="009770B3" w:rsidRDefault="00AF277F" w:rsidP="001A344C">
                <w:pPr>
                  <w:contextualSpacing/>
                </w:pPr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top w:val="single" w:sz="4" w:space="0" w:color="auto"/>
              <w:bottom w:val="nil"/>
            </w:tcBorders>
            <w:tcMar>
              <w:bottom w:w="0" w:type="dxa"/>
              <w:right w:w="72" w:type="dxa"/>
            </w:tcMar>
          </w:tcPr>
          <w:p w14:paraId="67751761" w14:textId="21D911B5" w:rsidR="00A40F09" w:rsidRPr="009770B3" w:rsidRDefault="001A344C" w:rsidP="001A344C">
            <w:pPr>
              <w:pStyle w:val="Heading1"/>
              <w:contextualSpacing/>
              <w:outlineLvl w:val="0"/>
            </w:pPr>
            <w:r>
              <w:t>Event</w:t>
            </w:r>
          </w:p>
        </w:tc>
        <w:tc>
          <w:tcPr>
            <w:tcW w:w="3537" w:type="dxa"/>
            <w:tcBorders>
              <w:top w:val="single" w:sz="4" w:space="0" w:color="auto"/>
              <w:bottom w:val="nil"/>
            </w:tcBorders>
            <w:tcMar>
              <w:bottom w:w="0" w:type="dxa"/>
            </w:tcMar>
          </w:tcPr>
          <w:p w14:paraId="1594DB1A" w14:textId="77777777" w:rsidR="00A40F09" w:rsidRDefault="001A344C" w:rsidP="001A344C">
            <w:pPr>
              <w:contextualSpacing/>
              <w:rPr>
                <w:b/>
                <w:bCs/>
              </w:rPr>
            </w:pPr>
            <w:r w:rsidRPr="00157804">
              <w:rPr>
                <w:b/>
                <w:bCs/>
              </w:rPr>
              <w:t>Notes</w:t>
            </w:r>
          </w:p>
          <w:p w14:paraId="120EC280" w14:textId="25C1C44F" w:rsidR="00C81431" w:rsidRPr="00157804" w:rsidRDefault="00C81431" w:rsidP="001A344C">
            <w:pPr>
              <w:contextualSpacing/>
              <w:rPr>
                <w:b/>
                <w:bCs/>
              </w:rPr>
            </w:pPr>
          </w:p>
        </w:tc>
      </w:tr>
      <w:tr w:rsidR="00A40F09" w:rsidRPr="009770B3" w14:paraId="6C6AD9E5" w14:textId="77777777" w:rsidTr="00157804">
        <w:tc>
          <w:tcPr>
            <w:tcW w:w="2036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04E2F621" w14:textId="36969491" w:rsidR="00A40F09" w:rsidRPr="009770B3" w:rsidRDefault="00921BFF">
            <w:pPr>
              <w:spacing w:after="80"/>
            </w:pPr>
            <w:r>
              <w:t>1</w:t>
            </w:r>
            <w:r w:rsidR="00D80D90">
              <w:t>4</w:t>
            </w:r>
            <w:r w:rsidR="001A344C">
              <w:t>00</w:t>
            </w:r>
          </w:p>
        </w:tc>
        <w:tc>
          <w:tcPr>
            <w:tcW w:w="3067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00692BCD" w14:textId="70E408DA" w:rsidR="00A403FA" w:rsidRPr="009770B3" w:rsidRDefault="0004068E" w:rsidP="00785C64">
            <w:pPr>
              <w:spacing w:after="80"/>
            </w:pPr>
            <w:r>
              <w:t>Task Recap</w:t>
            </w:r>
          </w:p>
        </w:tc>
        <w:tc>
          <w:tcPr>
            <w:tcW w:w="3537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0CF75BFD" w14:textId="6C721F7E" w:rsidR="00D80D90" w:rsidRDefault="00D80D90" w:rsidP="00C81431">
            <w:pPr>
              <w:spacing w:after="80"/>
              <w:jc w:val="both"/>
            </w:pPr>
            <w:r>
              <w:t xml:space="preserve">Majority of tasks assigned have been completed and added to the GitHub repository. Only tasks to be added to GitHub are, Project Brief and Research into Real Time Gameplay. </w:t>
            </w:r>
          </w:p>
          <w:p w14:paraId="77E0214F" w14:textId="7E48874F" w:rsidR="00E95173" w:rsidRPr="009770B3" w:rsidRDefault="00D80D90" w:rsidP="00C81431">
            <w:pPr>
              <w:spacing w:after="80"/>
              <w:jc w:val="both"/>
            </w:pPr>
            <w:r>
              <w:t>Research into Real Time Gameplay</w:t>
            </w:r>
            <w:r>
              <w:t xml:space="preserve"> will be continued through the Design stage to give as much opportunity for us to progress in the Implementation stage.</w:t>
            </w:r>
          </w:p>
        </w:tc>
      </w:tr>
      <w:tr w:rsidR="001A344C" w:rsidRPr="009770B3" w14:paraId="3B0346E7" w14:textId="77777777" w:rsidTr="00157804">
        <w:sdt>
          <w:sdtPr>
            <w:alias w:val="Time:"/>
            <w:tag w:val="Time:"/>
            <w:id w:val="78429780"/>
            <w:placeholder>
              <w:docPart w:val="231076564BC14C1199057029B99321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5A360C51" w14:textId="77777777" w:rsidR="001A344C" w:rsidRPr="009770B3" w:rsidRDefault="001A344C" w:rsidP="001A344C">
                <w:pPr>
                  <w:spacing w:after="80"/>
                </w:pPr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66836F71" w14:textId="27ED795B" w:rsidR="001A344C" w:rsidRPr="009770B3" w:rsidRDefault="001A344C" w:rsidP="001A344C">
            <w:pPr>
              <w:pStyle w:val="Heading1"/>
              <w:spacing w:after="80"/>
              <w:outlineLvl w:val="0"/>
            </w:pPr>
            <w:r>
              <w:t>Event</w:t>
            </w:r>
          </w:p>
        </w:tc>
        <w:tc>
          <w:tcPr>
            <w:tcW w:w="3537" w:type="dxa"/>
            <w:tcBorders>
              <w:bottom w:val="nil"/>
            </w:tcBorders>
            <w:tcMar>
              <w:bottom w:w="0" w:type="dxa"/>
            </w:tcMar>
          </w:tcPr>
          <w:p w14:paraId="364EE2E3" w14:textId="77777777" w:rsidR="001A344C" w:rsidRDefault="001A344C" w:rsidP="001A344C">
            <w:pPr>
              <w:spacing w:after="80"/>
              <w:rPr>
                <w:b/>
                <w:bCs/>
              </w:rPr>
            </w:pPr>
            <w:r w:rsidRPr="00157804">
              <w:rPr>
                <w:b/>
                <w:bCs/>
              </w:rPr>
              <w:t>Notes</w:t>
            </w:r>
          </w:p>
          <w:p w14:paraId="5B573118" w14:textId="77C75D30" w:rsidR="00C81431" w:rsidRPr="00157804" w:rsidRDefault="00C81431" w:rsidP="001A344C">
            <w:pPr>
              <w:spacing w:after="80"/>
              <w:rPr>
                <w:b/>
                <w:bCs/>
              </w:rPr>
            </w:pPr>
          </w:p>
        </w:tc>
      </w:tr>
      <w:tr w:rsidR="00A40F09" w:rsidRPr="009770B3" w14:paraId="0691D022" w14:textId="77777777" w:rsidTr="00157804">
        <w:tc>
          <w:tcPr>
            <w:tcW w:w="2036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07C3D5F3" w14:textId="3673285B" w:rsidR="00A40F09" w:rsidRPr="009770B3" w:rsidRDefault="00E95173">
            <w:pPr>
              <w:spacing w:after="80"/>
            </w:pPr>
            <w:r>
              <w:t>1</w:t>
            </w:r>
            <w:r w:rsidR="00D80D90">
              <w:t>420</w:t>
            </w:r>
          </w:p>
        </w:tc>
        <w:tc>
          <w:tcPr>
            <w:tcW w:w="3067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60F8E543" w14:textId="238A318A" w:rsidR="00A403FA" w:rsidRPr="009770B3" w:rsidRDefault="00921BFF" w:rsidP="00785C64">
            <w:pPr>
              <w:spacing w:after="80"/>
            </w:pPr>
            <w:r>
              <w:t>Delegating Tasks</w:t>
            </w:r>
          </w:p>
        </w:tc>
        <w:tc>
          <w:tcPr>
            <w:tcW w:w="3537" w:type="dxa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202F2A92" w14:textId="003CE390" w:rsidR="00E95173" w:rsidRPr="00E95173" w:rsidRDefault="00E95173" w:rsidP="00E95173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r w:rsidRPr="00E95173">
              <w:t xml:space="preserve">Aiden - </w:t>
            </w:r>
            <w:r w:rsidR="0004068E">
              <w:t>Create Menu &amp; Game Wireframes</w:t>
            </w:r>
          </w:p>
          <w:p w14:paraId="3E179004" w14:textId="28FCB309" w:rsidR="00E95173" w:rsidRDefault="00E95173" w:rsidP="00E95173">
            <w:pPr>
              <w:spacing w:after="80"/>
              <w:ind w:left="145" w:hanging="145"/>
              <w:jc w:val="both"/>
            </w:pPr>
          </w:p>
          <w:p w14:paraId="016D21FC" w14:textId="7A3DA228" w:rsidR="00E95173" w:rsidRDefault="00E95173" w:rsidP="00E95173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r w:rsidRPr="00E95173">
              <w:t xml:space="preserve">Iain - </w:t>
            </w:r>
            <w:r w:rsidR="0004068E">
              <w:t>Create Sprite Design Examples</w:t>
            </w:r>
          </w:p>
          <w:p w14:paraId="738DA8E9" w14:textId="1C95D567" w:rsidR="008824CD" w:rsidRDefault="008824CD" w:rsidP="008824CD">
            <w:pPr>
              <w:pStyle w:val="ListParagraph"/>
              <w:ind w:left="145"/>
              <w:jc w:val="both"/>
            </w:pPr>
          </w:p>
          <w:p w14:paraId="3B28937B" w14:textId="207A5D51" w:rsidR="008824CD" w:rsidRPr="00E95173" w:rsidRDefault="00D80D90" w:rsidP="008824CD">
            <w:pPr>
              <w:pStyle w:val="ListParagraph"/>
              <w:numPr>
                <w:ilvl w:val="0"/>
                <w:numId w:val="13"/>
              </w:numPr>
              <w:ind w:left="145" w:hanging="142"/>
              <w:jc w:val="both"/>
            </w:pPr>
            <w:r>
              <w:t>Yaccov</w:t>
            </w:r>
            <w:r w:rsidR="008824CD">
              <w:t xml:space="preserve"> - </w:t>
            </w:r>
            <w:r>
              <w:t>Identify Suitable Colour Schemes</w:t>
            </w:r>
          </w:p>
          <w:p w14:paraId="3E54EB14" w14:textId="77777777" w:rsidR="00E95173" w:rsidRDefault="00E95173" w:rsidP="00E95173">
            <w:pPr>
              <w:spacing w:after="80"/>
              <w:ind w:left="145" w:hanging="145"/>
              <w:jc w:val="both"/>
            </w:pPr>
          </w:p>
          <w:p w14:paraId="10CF205E" w14:textId="214FA406" w:rsidR="00C81431" w:rsidRDefault="00E95173" w:rsidP="00E95173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r w:rsidRPr="00E95173">
              <w:t xml:space="preserve">Ross - </w:t>
            </w:r>
            <w:r w:rsidR="00D80D90">
              <w:t>Create Game Map Examples</w:t>
            </w:r>
          </w:p>
          <w:p w14:paraId="36BA65BC" w14:textId="27DDA947" w:rsidR="008824CD" w:rsidRDefault="008824CD" w:rsidP="008824CD">
            <w:pPr>
              <w:pStyle w:val="ListParagraph"/>
              <w:ind w:left="145"/>
              <w:jc w:val="both"/>
            </w:pPr>
          </w:p>
          <w:p w14:paraId="7DB3C34F" w14:textId="48983F4D" w:rsidR="008824CD" w:rsidRPr="00E95173" w:rsidRDefault="008824CD" w:rsidP="008824CD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r>
              <w:lastRenderedPageBreak/>
              <w:t xml:space="preserve">Stefan - </w:t>
            </w:r>
            <w:r w:rsidR="0004068E">
              <w:t>Create Database Entities and ERD</w:t>
            </w:r>
          </w:p>
          <w:p w14:paraId="59A5620D" w14:textId="3B017F5E" w:rsidR="00E95173" w:rsidRDefault="00E95173" w:rsidP="00C81431">
            <w:pPr>
              <w:spacing w:after="80"/>
              <w:jc w:val="both"/>
            </w:pPr>
          </w:p>
          <w:p w14:paraId="2DAB6A83" w14:textId="77777777" w:rsidR="00C81431" w:rsidRDefault="00C81431" w:rsidP="00C81431">
            <w:pPr>
              <w:spacing w:after="80"/>
              <w:jc w:val="both"/>
            </w:pPr>
          </w:p>
          <w:p w14:paraId="1B682CF7" w14:textId="03B40EE0" w:rsidR="00C81431" w:rsidRPr="009770B3" w:rsidRDefault="00C81431" w:rsidP="00C81431">
            <w:pPr>
              <w:spacing w:after="80"/>
              <w:jc w:val="both"/>
            </w:pPr>
          </w:p>
        </w:tc>
      </w:tr>
      <w:tr w:rsidR="00157804" w:rsidRPr="009770B3" w14:paraId="6420F33E" w14:textId="77777777" w:rsidTr="00157804">
        <w:trPr>
          <w:trHeight w:val="242"/>
        </w:trPr>
        <w:sdt>
          <w:sdtPr>
            <w:alias w:val="Time:"/>
            <w:tag w:val="Time:"/>
            <w:id w:val="-1639646747"/>
            <w:placeholder>
              <w:docPart w:val="A2954A5AA79F4641895CE607EAC5D9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top w:val="single" w:sz="4" w:space="0" w:color="auto"/>
                  <w:bottom w:val="nil"/>
                </w:tcBorders>
                <w:tcMar>
                  <w:top w:w="0" w:type="dxa"/>
                  <w:right w:w="72" w:type="dxa"/>
                </w:tcMar>
              </w:tcPr>
              <w:p w14:paraId="543121C1" w14:textId="62E77839" w:rsidR="00157804" w:rsidRPr="009770B3" w:rsidRDefault="00157804" w:rsidP="00C81431"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top w:val="single" w:sz="4" w:space="0" w:color="auto"/>
              <w:bottom w:val="nil"/>
            </w:tcBorders>
            <w:tcMar>
              <w:top w:w="0" w:type="dxa"/>
              <w:right w:w="72" w:type="dxa"/>
            </w:tcMar>
          </w:tcPr>
          <w:p w14:paraId="7BE8DB13" w14:textId="1D515580" w:rsidR="00157804" w:rsidRPr="009770B3" w:rsidRDefault="00157804" w:rsidP="00C81431">
            <w:r>
              <w:t>Event</w:t>
            </w:r>
          </w:p>
        </w:tc>
        <w:tc>
          <w:tcPr>
            <w:tcW w:w="3537" w:type="dxa"/>
            <w:tcBorders>
              <w:top w:val="single" w:sz="4" w:space="0" w:color="auto"/>
              <w:bottom w:val="nil"/>
            </w:tcBorders>
            <w:tcMar>
              <w:top w:w="0" w:type="dxa"/>
            </w:tcMar>
          </w:tcPr>
          <w:p w14:paraId="2F2972AC" w14:textId="5449CD51" w:rsidR="00157804" w:rsidRPr="009770B3" w:rsidRDefault="00157804" w:rsidP="00C81431">
            <w:r w:rsidRPr="00157804">
              <w:rPr>
                <w:b/>
                <w:bCs/>
              </w:rPr>
              <w:t>Notes</w:t>
            </w:r>
          </w:p>
        </w:tc>
      </w:tr>
      <w:tr w:rsidR="00157804" w:rsidRPr="009770B3" w14:paraId="112DFDB9" w14:textId="77777777" w:rsidTr="00157804">
        <w:trPr>
          <w:trHeight w:val="80"/>
        </w:trPr>
        <w:tc>
          <w:tcPr>
            <w:tcW w:w="2036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4D6FA5E8" w14:textId="2EEF5D88" w:rsidR="00157804" w:rsidRDefault="008824CD" w:rsidP="00C81431">
            <w:r>
              <w:t>122</w:t>
            </w:r>
            <w:r w:rsidR="00157804">
              <w:t>0</w:t>
            </w:r>
          </w:p>
        </w:tc>
        <w:tc>
          <w:tcPr>
            <w:tcW w:w="3067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4F3C9B1C" w14:textId="4D8204CC" w:rsidR="00157804" w:rsidRDefault="00157804" w:rsidP="00C81431">
            <w:r>
              <w:t>Next Steps</w:t>
            </w:r>
          </w:p>
        </w:tc>
        <w:tc>
          <w:tcPr>
            <w:tcW w:w="3537" w:type="dxa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59E7518F" w14:textId="3F7BEFFD" w:rsidR="00C81431" w:rsidRDefault="008824CD" w:rsidP="00C81431">
            <w:pPr>
              <w:jc w:val="both"/>
            </w:pPr>
            <w:r>
              <w:t xml:space="preserve">Tasks </w:t>
            </w:r>
            <w:r w:rsidR="0004068E">
              <w:t>to</w:t>
            </w:r>
            <w:r>
              <w:t xml:space="preserve"> be completed for the next meeting and reviewed by peers in the group.</w:t>
            </w:r>
          </w:p>
          <w:p w14:paraId="10B2945B" w14:textId="231E27C0" w:rsidR="00D80D90" w:rsidRDefault="00D80D90" w:rsidP="00C81431">
            <w:pPr>
              <w:jc w:val="both"/>
            </w:pPr>
          </w:p>
          <w:p w14:paraId="56E7BC0E" w14:textId="22B134E5" w:rsidR="00D80D90" w:rsidRDefault="00D80D90" w:rsidP="00C81431">
            <w:pPr>
              <w:jc w:val="both"/>
            </w:pPr>
            <w:r>
              <w:t>Ross will chase up for documentation on Monday’s so that files are in our group GitHub for the upcoming Meeting.</w:t>
            </w:r>
          </w:p>
          <w:p w14:paraId="5988FB92" w14:textId="77777777" w:rsidR="008824CD" w:rsidRDefault="008824CD" w:rsidP="00C81431">
            <w:pPr>
              <w:jc w:val="both"/>
            </w:pPr>
          </w:p>
          <w:p w14:paraId="6317553D" w14:textId="791ABCCA" w:rsidR="008824CD" w:rsidRPr="00C81431" w:rsidRDefault="0004068E" w:rsidP="00C81431">
            <w:pPr>
              <w:jc w:val="both"/>
            </w:pPr>
            <w:r>
              <w:t>Will be ready to move into implementation stage after the next meeting.</w:t>
            </w:r>
          </w:p>
        </w:tc>
      </w:tr>
    </w:tbl>
    <w:sdt>
      <w:sdtPr>
        <w:alias w:val="Additional information:"/>
        <w:tag w:val="Additional information:"/>
        <w:id w:val="-378390545"/>
        <w:placeholder>
          <w:docPart w:val="E36EB86A6CCC48EC9531BD7D5F11692D"/>
        </w:placeholder>
        <w:temporary/>
        <w:showingPlcHdr/>
        <w15:appearance w15:val="hidden"/>
      </w:sdtPr>
      <w:sdtEndPr/>
      <w:sdtContent>
        <w:p w14:paraId="22EA5802" w14:textId="77777777" w:rsidR="00A40F09" w:rsidRPr="009770B3" w:rsidRDefault="00AF277F">
          <w:pPr>
            <w:pStyle w:val="Heading2"/>
          </w:pPr>
          <w:r w:rsidRPr="009770B3">
            <w:t>Additional Information:</w:t>
          </w:r>
        </w:p>
      </w:sdtContent>
    </w:sdt>
    <w:p w14:paraId="133F0C49" w14:textId="6BB95A06" w:rsidR="00D26914" w:rsidRDefault="00D26914" w:rsidP="00C81431">
      <w:pPr>
        <w:jc w:val="both"/>
      </w:pPr>
    </w:p>
    <w:sectPr w:rsidR="00D26914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6EFAC" w14:textId="77777777" w:rsidR="004E17C5" w:rsidRDefault="004E17C5">
      <w:pPr>
        <w:spacing w:after="0"/>
      </w:pPr>
      <w:r>
        <w:separator/>
      </w:r>
    </w:p>
  </w:endnote>
  <w:endnote w:type="continuationSeparator" w:id="0">
    <w:p w14:paraId="1595ABA8" w14:textId="77777777" w:rsidR="004E17C5" w:rsidRDefault="004E17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31EE1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9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7DC01" w14:textId="77777777" w:rsidR="004E17C5" w:rsidRDefault="004E17C5">
      <w:pPr>
        <w:spacing w:after="0"/>
      </w:pPr>
      <w:r>
        <w:separator/>
      </w:r>
    </w:p>
  </w:footnote>
  <w:footnote w:type="continuationSeparator" w:id="0">
    <w:p w14:paraId="2553C879" w14:textId="77777777" w:rsidR="004E17C5" w:rsidRDefault="004E17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genda:"/>
      <w:tag w:val="Agenda:"/>
      <w:id w:val="-42448758"/>
      <w:placeholder>
        <w:docPart w:val="34059B6C602D4E699F74D0DF8E612DD6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5507B8A0" w14:textId="77777777" w:rsidR="00A40F09" w:rsidRDefault="00584325">
        <w:pPr>
          <w:pStyle w:val="Title"/>
        </w:pPr>
        <w:r>
          <w:t>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A10DF5"/>
    <w:multiLevelType w:val="hybridMultilevel"/>
    <w:tmpl w:val="974CA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40A3B"/>
    <w:multiLevelType w:val="hybridMultilevel"/>
    <w:tmpl w:val="3D6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A3EE6"/>
    <w:multiLevelType w:val="hybridMultilevel"/>
    <w:tmpl w:val="7922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11"/>
    <w:rsid w:val="0004068E"/>
    <w:rsid w:val="000B4A87"/>
    <w:rsid w:val="00157804"/>
    <w:rsid w:val="001A344C"/>
    <w:rsid w:val="001A7254"/>
    <w:rsid w:val="001A789B"/>
    <w:rsid w:val="00201B9D"/>
    <w:rsid w:val="00213608"/>
    <w:rsid w:val="00283911"/>
    <w:rsid w:val="0034533A"/>
    <w:rsid w:val="003657E0"/>
    <w:rsid w:val="003D5CF1"/>
    <w:rsid w:val="00404FC1"/>
    <w:rsid w:val="004E17C5"/>
    <w:rsid w:val="00502B2A"/>
    <w:rsid w:val="0057417F"/>
    <w:rsid w:val="00584325"/>
    <w:rsid w:val="005F4292"/>
    <w:rsid w:val="00636B36"/>
    <w:rsid w:val="006B468B"/>
    <w:rsid w:val="00785C64"/>
    <w:rsid w:val="008325FA"/>
    <w:rsid w:val="00874507"/>
    <w:rsid w:val="008824CD"/>
    <w:rsid w:val="008C2B0F"/>
    <w:rsid w:val="009051A5"/>
    <w:rsid w:val="00921BFF"/>
    <w:rsid w:val="009519AE"/>
    <w:rsid w:val="00956F7A"/>
    <w:rsid w:val="009770B3"/>
    <w:rsid w:val="00A403FA"/>
    <w:rsid w:val="00A40F09"/>
    <w:rsid w:val="00AB6532"/>
    <w:rsid w:val="00AE66C1"/>
    <w:rsid w:val="00AF277F"/>
    <w:rsid w:val="00B907F0"/>
    <w:rsid w:val="00C81431"/>
    <w:rsid w:val="00D26914"/>
    <w:rsid w:val="00D80D90"/>
    <w:rsid w:val="00E14AB0"/>
    <w:rsid w:val="00E334F6"/>
    <w:rsid w:val="00E95173"/>
    <w:rsid w:val="00EC4863"/>
    <w:rsid w:val="00EE2E2E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56141"/>
  <w15:chartTrackingRefBased/>
  <w15:docId w15:val="{90D4C0BA-BDFE-4471-AEDA-B9527089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%20Laing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5D09CC3F434B73B8B929FBADB1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8BF43-4C81-4B2F-AA4D-4C501A2069C9}"/>
      </w:docPartPr>
      <w:docPartBody>
        <w:p w:rsidR="00BA4C50" w:rsidRDefault="00A30C4B">
          <w:pPr>
            <w:pStyle w:val="405D09CC3F434B73B8B929FBADB13F8B"/>
          </w:pPr>
          <w:r w:rsidRPr="009770B3">
            <w:t>agenda</w:t>
          </w:r>
        </w:p>
      </w:docPartBody>
    </w:docPart>
    <w:docPart>
      <w:docPartPr>
        <w:name w:val="65D6A74572C041D69D91F399944FF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5B8BC-3270-4549-A304-1C6A9B3E8301}"/>
      </w:docPartPr>
      <w:docPartBody>
        <w:p w:rsidR="00BA4C50" w:rsidRDefault="00A30C4B">
          <w:pPr>
            <w:pStyle w:val="65D6A74572C041D69D91F399944FFD5B"/>
          </w:pPr>
          <w:r w:rsidRPr="009770B3">
            <w:t>Attendees:</w:t>
          </w:r>
        </w:p>
      </w:docPartBody>
    </w:docPart>
    <w:docPart>
      <w:docPartPr>
        <w:name w:val="1AF6DEE581DF4A1FBA6724F405BD7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C8589-E050-40F3-BECC-BA6A75CC242D}"/>
      </w:docPartPr>
      <w:docPartBody>
        <w:p w:rsidR="00BA4C50" w:rsidRDefault="00A30C4B">
          <w:pPr>
            <w:pStyle w:val="1AF6DEE581DF4A1FBA6724F405BD75B9"/>
          </w:pPr>
          <w:r w:rsidRPr="009770B3">
            <w:t>Time</w:t>
          </w:r>
        </w:p>
      </w:docPartBody>
    </w:docPart>
    <w:docPart>
      <w:docPartPr>
        <w:name w:val="34059B6C602D4E699F74D0DF8E612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2A3C-8EDE-494D-8017-F74CCD50630B}"/>
      </w:docPartPr>
      <w:docPartBody>
        <w:p w:rsidR="00BA4C50" w:rsidRDefault="00A30C4B">
          <w:pPr>
            <w:pStyle w:val="34059B6C602D4E699F74D0DF8E612DD6"/>
          </w:pPr>
          <w:r>
            <w:t>Time 1</w:t>
          </w:r>
        </w:p>
      </w:docPartBody>
    </w:docPart>
    <w:docPart>
      <w:docPartPr>
        <w:name w:val="E36EB86A6CCC48EC9531BD7D5F11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997AE-6BF1-4EA5-BF01-F59A1A2BA04C}"/>
      </w:docPartPr>
      <w:docPartBody>
        <w:p w:rsidR="00BA4C50" w:rsidRDefault="00A30C4B">
          <w:pPr>
            <w:pStyle w:val="E36EB86A6CCC48EC9531BD7D5F11692D"/>
          </w:pPr>
          <w:r w:rsidRPr="009770B3">
            <w:t>Additional Information:</w:t>
          </w:r>
        </w:p>
      </w:docPartBody>
    </w:docPart>
    <w:docPart>
      <w:docPartPr>
        <w:name w:val="231076564BC14C1199057029B9932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36B62-D271-46D8-8CA1-3E8E87DD37BC}"/>
      </w:docPartPr>
      <w:docPartBody>
        <w:p w:rsidR="00BA4C50" w:rsidRDefault="00B827C7" w:rsidP="00B827C7">
          <w:pPr>
            <w:pStyle w:val="231076564BC14C1199057029B993214F"/>
          </w:pPr>
          <w:r w:rsidRPr="009770B3">
            <w:t>Time</w:t>
          </w:r>
        </w:p>
      </w:docPartBody>
    </w:docPart>
    <w:docPart>
      <w:docPartPr>
        <w:name w:val="A2954A5AA79F4641895CE607EAC5D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18153-7FBC-4E03-9E73-313BB8465A83}"/>
      </w:docPartPr>
      <w:docPartBody>
        <w:p w:rsidR="00BA4C50" w:rsidRDefault="00B827C7" w:rsidP="00B827C7">
          <w:pPr>
            <w:pStyle w:val="A2954A5AA79F4641895CE607EAC5D94F"/>
          </w:pPr>
          <w:r w:rsidRPr="009770B3"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C7"/>
    <w:rsid w:val="00272C19"/>
    <w:rsid w:val="004117BE"/>
    <w:rsid w:val="00735BA7"/>
    <w:rsid w:val="00A30C4B"/>
    <w:rsid w:val="00B827C7"/>
    <w:rsid w:val="00BA4C50"/>
    <w:rsid w:val="00E6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5D09CC3F434B73B8B929FBADB13F8B">
    <w:name w:val="405D09CC3F434B73B8B929FBADB13F8B"/>
  </w:style>
  <w:style w:type="paragraph" w:customStyle="1" w:styleId="EDA6283E2FBD4A3D8712147605A0F634">
    <w:name w:val="EDA6283E2FBD4A3D8712147605A0F634"/>
  </w:style>
  <w:style w:type="paragraph" w:customStyle="1" w:styleId="444F77EB78364561ABB0F93618FA76C3">
    <w:name w:val="444F77EB78364561ABB0F93618FA76C3"/>
  </w:style>
  <w:style w:type="paragraph" w:customStyle="1" w:styleId="595B527ECAB140D6AEEFFA0DA649186A">
    <w:name w:val="595B527ECAB140D6AEEFFA0DA649186A"/>
  </w:style>
  <w:style w:type="paragraph" w:customStyle="1" w:styleId="D624D3ACEA6C4A538CFF7A8E8CB9A385">
    <w:name w:val="D624D3ACEA6C4A538CFF7A8E8CB9A385"/>
  </w:style>
  <w:style w:type="paragraph" w:customStyle="1" w:styleId="6A3833F3E27242839D092B5A7C16F96A">
    <w:name w:val="6A3833F3E27242839D092B5A7C16F96A"/>
  </w:style>
  <w:style w:type="paragraph" w:customStyle="1" w:styleId="65D6A74572C041D69D91F399944FFD5B">
    <w:name w:val="65D6A74572C041D69D91F399944FFD5B"/>
  </w:style>
  <w:style w:type="paragraph" w:customStyle="1" w:styleId="F81C14AD90434937900D9EA043AFF836">
    <w:name w:val="F81C14AD90434937900D9EA043AFF836"/>
  </w:style>
  <w:style w:type="paragraph" w:customStyle="1" w:styleId="9A7C5C9EAC6C4403A782D861DBEDD287">
    <w:name w:val="9A7C5C9EAC6C4403A782D861DBEDD287"/>
  </w:style>
  <w:style w:type="paragraph" w:customStyle="1" w:styleId="09C6EFBFEBC84B6AA4A428F809D5CEB0">
    <w:name w:val="09C6EFBFEBC84B6AA4A428F809D5CEB0"/>
  </w:style>
  <w:style w:type="paragraph" w:customStyle="1" w:styleId="CE018A7BBC0F4A068DE4850C2540B2C1">
    <w:name w:val="CE018A7BBC0F4A068DE4850C2540B2C1"/>
  </w:style>
  <w:style w:type="paragraph" w:customStyle="1" w:styleId="F98CC43D00134780AE3FCC2357D10301">
    <w:name w:val="F98CC43D00134780AE3FCC2357D10301"/>
  </w:style>
  <w:style w:type="paragraph" w:customStyle="1" w:styleId="1AF6DEE581DF4A1FBA6724F405BD75B9">
    <w:name w:val="1AF6DEE581DF4A1FBA6724F405BD75B9"/>
  </w:style>
  <w:style w:type="paragraph" w:customStyle="1" w:styleId="B27EA77242744452A32A20EB0805FD95">
    <w:name w:val="B27EA77242744452A32A20EB0805FD95"/>
  </w:style>
  <w:style w:type="paragraph" w:customStyle="1" w:styleId="66D96F9B3EDD4FD88C6BE35D7F21CB63">
    <w:name w:val="66D96F9B3EDD4FD88C6BE35D7F21CB63"/>
  </w:style>
  <w:style w:type="paragraph" w:customStyle="1" w:styleId="34059B6C602D4E699F74D0DF8E612DD6">
    <w:name w:val="34059B6C602D4E699F74D0DF8E612DD6"/>
  </w:style>
  <w:style w:type="paragraph" w:customStyle="1" w:styleId="734DF91C0D3A4EC19BEC13095A051EC3">
    <w:name w:val="734DF91C0D3A4EC19BEC13095A051EC3"/>
  </w:style>
  <w:style w:type="paragraph" w:customStyle="1" w:styleId="CBCA2680F3C64723A5388FE945E7D19C">
    <w:name w:val="CBCA2680F3C64723A5388FE945E7D19C"/>
  </w:style>
  <w:style w:type="paragraph" w:customStyle="1" w:styleId="CAFC7465D3254AE88E454D4632C6B9B4">
    <w:name w:val="CAFC7465D3254AE88E454D4632C6B9B4"/>
  </w:style>
  <w:style w:type="paragraph" w:customStyle="1" w:styleId="012039CA8BB246279B53E149D3CC09A6">
    <w:name w:val="012039CA8BB246279B53E149D3CC09A6"/>
  </w:style>
  <w:style w:type="paragraph" w:customStyle="1" w:styleId="54E15AF069E34A649554558A4202E9B7">
    <w:name w:val="54E15AF069E34A649554558A4202E9B7"/>
  </w:style>
  <w:style w:type="paragraph" w:customStyle="1" w:styleId="480665C375FE4B05B590D3A79BEBBFEE">
    <w:name w:val="480665C375FE4B05B590D3A79BEBBFEE"/>
  </w:style>
  <w:style w:type="paragraph" w:customStyle="1" w:styleId="F5404129F22B4A2785C20A01AA1BB56B">
    <w:name w:val="F5404129F22B4A2785C20A01AA1BB56B"/>
  </w:style>
  <w:style w:type="paragraph" w:customStyle="1" w:styleId="FDF911A0BC944EBD8E1D5BD31AA4E68C">
    <w:name w:val="FDF911A0BC944EBD8E1D5BD31AA4E68C"/>
  </w:style>
  <w:style w:type="paragraph" w:customStyle="1" w:styleId="C9EECBE727BC46088938BCDADD4BF574">
    <w:name w:val="C9EECBE727BC46088938BCDADD4BF574"/>
  </w:style>
  <w:style w:type="paragraph" w:customStyle="1" w:styleId="6021B756F65C43DB80697163E237A4A2">
    <w:name w:val="6021B756F65C43DB80697163E237A4A2"/>
  </w:style>
  <w:style w:type="paragraph" w:customStyle="1" w:styleId="F2CA7CEDD8224C22B205D60B2C6E2D98">
    <w:name w:val="F2CA7CEDD8224C22B205D60B2C6E2D98"/>
  </w:style>
  <w:style w:type="paragraph" w:customStyle="1" w:styleId="DA28517D14F94E23BA2880A51FEED738">
    <w:name w:val="DA28517D14F94E23BA2880A51FEED738"/>
  </w:style>
  <w:style w:type="paragraph" w:customStyle="1" w:styleId="E36EB86A6CCC48EC9531BD7D5F11692D">
    <w:name w:val="E36EB86A6CCC48EC9531BD7D5F11692D"/>
  </w:style>
  <w:style w:type="paragraph" w:customStyle="1" w:styleId="5C58620D8F27461AB3016B6CD14802A2">
    <w:name w:val="5C58620D8F27461AB3016B6CD14802A2"/>
  </w:style>
  <w:style w:type="paragraph" w:customStyle="1" w:styleId="231076564BC14C1199057029B993214F">
    <w:name w:val="231076564BC14C1199057029B993214F"/>
    <w:rsid w:val="00B827C7"/>
  </w:style>
  <w:style w:type="paragraph" w:customStyle="1" w:styleId="A2954A5AA79F4641895CE607EAC5D94F">
    <w:name w:val="A2954A5AA79F4641895CE607EAC5D94F"/>
    <w:rsid w:val="00B82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</Template>
  <TotalTime>18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Laing</dc:creator>
  <cp:keywords/>
  <dc:description/>
  <cp:lastModifiedBy>Ross Laing</cp:lastModifiedBy>
  <cp:revision>4</cp:revision>
  <dcterms:created xsi:type="dcterms:W3CDTF">2020-09-29T14:14:00Z</dcterms:created>
  <dcterms:modified xsi:type="dcterms:W3CDTF">2020-09-29T14:52:00Z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