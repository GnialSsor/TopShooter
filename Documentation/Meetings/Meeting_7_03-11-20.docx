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1162ADA2" w:rsidR="00A40F09" w:rsidRPr="009770B3" w:rsidRDefault="00B907F0">
      <w:pPr>
        <w:pStyle w:val="Heading1"/>
      </w:pPr>
      <w:r>
        <w:t xml:space="preserve">Planning Stage Review and </w:t>
      </w:r>
      <w:r w:rsidR="006B468B">
        <w:t xml:space="preserve">Preparing for the </w:t>
      </w:r>
      <w:r>
        <w:t>Design</w:t>
      </w:r>
      <w:r w:rsidR="006B468B">
        <w:t xml:space="preserve"> Stage</w:t>
      </w:r>
    </w:p>
    <w:p w14:paraId="63839D27" w14:textId="36589DEE" w:rsidR="00A40F09" w:rsidRPr="009770B3" w:rsidRDefault="00000DFD">
      <w:pPr>
        <w:pStyle w:val="DateTime"/>
      </w:pPr>
      <w:r>
        <w:t>03/11</w:t>
      </w:r>
      <w:r w:rsidR="001A344C">
        <w:t>/2020</w:t>
      </w:r>
    </w:p>
    <w:p w14:paraId="59EDF56E" w14:textId="18ED70CE" w:rsidR="00874507" w:rsidRDefault="00874507" w:rsidP="00874507">
      <w:pPr>
        <w:pStyle w:val="DateTime"/>
      </w:pPr>
      <w:r>
        <w:t>1400 - 1500</w:t>
      </w:r>
    </w:p>
    <w:p w14:paraId="680D3B44" w14:textId="77777777" w:rsidR="00874507" w:rsidRDefault="00874507" w:rsidP="00874507">
      <w:pPr>
        <w:pStyle w:val="DateTime"/>
      </w:pPr>
    </w:p>
    <w:p w14:paraId="3E0BA262" w14:textId="159E3799" w:rsidR="001A344C" w:rsidRDefault="00EA3913" w:rsidP="00874507">
      <w:pPr>
        <w:pStyle w:val="DateTime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E95173">
        <w:t xml:space="preserve"> </w:t>
      </w:r>
      <w:r w:rsidR="001A344C">
        <w:t>Aiden</w:t>
      </w:r>
      <w:r w:rsidR="00000DFD">
        <w:t xml:space="preserve"> Deegan</w:t>
      </w:r>
      <w:r w:rsidR="001A344C">
        <w:t xml:space="preserve">, </w:t>
      </w:r>
      <w:r w:rsidR="00E95173">
        <w:t>Iain</w:t>
      </w:r>
      <w:r w:rsidR="00000DFD">
        <w:t xml:space="preserve"> Forrester</w:t>
      </w:r>
      <w:r w:rsidR="00E95173">
        <w:t>,</w:t>
      </w:r>
      <w:r w:rsidR="001A344C">
        <w:t xml:space="preserve"> Ross</w:t>
      </w:r>
      <w:r w:rsidR="00000DFD">
        <w:t xml:space="preserve"> Laing</w:t>
      </w:r>
      <w:r w:rsidR="0004068E">
        <w:t>, Stefan</w:t>
      </w:r>
      <w:r w:rsidR="00000DFD">
        <w:t xml:space="preserve"> </w:t>
      </w:r>
      <w:proofErr w:type="spellStart"/>
      <w:r w:rsidR="00000DFD">
        <w:t>Ganescu</w:t>
      </w:r>
      <w:proofErr w:type="spellEnd"/>
      <w:r w:rsidR="0004068E">
        <w:t>, Ya</w:t>
      </w:r>
      <w:r w:rsidR="00000DFD">
        <w:t>a</w:t>
      </w:r>
      <w:r w:rsidR="0004068E">
        <w:t>cov</w:t>
      </w:r>
      <w:r w:rsidR="00000DFD">
        <w:t xml:space="preserve"> Simmons</w:t>
      </w:r>
    </w:p>
    <w:p w14:paraId="52D0B6CD" w14:textId="26BA372C" w:rsidR="00921BFF" w:rsidRDefault="00921BFF">
      <w:pPr>
        <w:pStyle w:val="AgendaInformation"/>
      </w:pPr>
      <w:r>
        <w:t xml:space="preserve">Absentees: </w:t>
      </w:r>
      <w:r w:rsidR="00000DFD">
        <w:t>N/A</w:t>
      </w:r>
    </w:p>
    <w:p w14:paraId="50E347E2" w14:textId="77777777" w:rsidR="00000DFD" w:rsidRDefault="00000DFD">
      <w:pPr>
        <w:pStyle w:val="AgendaInformation"/>
      </w:pPr>
    </w:p>
    <w:p w14:paraId="5E07CBF6" w14:textId="76D662A6" w:rsidR="00874507" w:rsidRDefault="00874507">
      <w:pPr>
        <w:pStyle w:val="AgendaInformation"/>
      </w:pPr>
      <w:r>
        <w:t xml:space="preserve">Notes taken by: </w:t>
      </w:r>
      <w:r w:rsidR="00000DFD">
        <w:t>Yaacov Simmons</w:t>
      </w:r>
    </w:p>
    <w:p w14:paraId="130CB90D" w14:textId="77777777" w:rsidR="001A344C" w:rsidRDefault="001A344C">
      <w:pPr>
        <w:pStyle w:val="AgendaInformation"/>
      </w:pPr>
    </w:p>
    <w:p w14:paraId="1D317B38" w14:textId="27686A0E" w:rsidR="001A344C" w:rsidRDefault="001A344C" w:rsidP="00921BFF">
      <w:pPr>
        <w:pStyle w:val="AgendaInformation"/>
        <w:numPr>
          <w:ilvl w:val="0"/>
          <w:numId w:val="11"/>
        </w:numPr>
        <w:ind w:left="142" w:hanging="284"/>
      </w:pPr>
      <w:r>
        <w:t xml:space="preserve">Summary of Previous Meeting: </w:t>
      </w:r>
      <w:r w:rsidR="0004068E">
        <w:t>Discussed the tasks we were given from last week</w:t>
      </w: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36969491" w:rsidR="00A40F09" w:rsidRPr="009770B3" w:rsidRDefault="00921BFF">
            <w:pPr>
              <w:spacing w:after="80"/>
            </w:pPr>
            <w:r>
              <w:t>1</w:t>
            </w:r>
            <w:r w:rsidR="00D80D90">
              <w:t>4</w:t>
            </w:r>
            <w:r w:rsidR="001A344C">
              <w:t>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70E408DA" w:rsidR="00A403FA" w:rsidRPr="009770B3" w:rsidRDefault="0004068E" w:rsidP="00785C64">
            <w:pPr>
              <w:spacing w:after="80"/>
            </w:pPr>
            <w:r>
              <w:t>Task Recap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29C462D4" w14:textId="7DC6EDB8" w:rsidR="00E95173" w:rsidRDefault="00000DFD" w:rsidP="00C81431">
            <w:pPr>
              <w:spacing w:after="80"/>
              <w:jc w:val="both"/>
            </w:pPr>
            <w:r>
              <w:t>Tasks assigned in previous meeting that have</w:t>
            </w:r>
            <w:r w:rsidR="00A8510B">
              <w:t xml:space="preserve"> </w:t>
            </w:r>
            <w:r>
              <w:t xml:space="preserve">been completed have been uploaded to the GitHub repository. </w:t>
            </w:r>
          </w:p>
          <w:p w14:paraId="683F7503" w14:textId="77777777" w:rsidR="00A8510B" w:rsidRDefault="00A8510B" w:rsidP="00C81431">
            <w:pPr>
              <w:spacing w:after="80"/>
              <w:jc w:val="both"/>
            </w:pPr>
            <w:r>
              <w:t>The menu and game specific tasks that were delegated in the previous meeting have been completed.</w:t>
            </w:r>
          </w:p>
          <w:p w14:paraId="77E0214F" w14:textId="275A030E" w:rsidR="00F4505B" w:rsidRPr="009770B3" w:rsidRDefault="00F4505B" w:rsidP="00C81431">
            <w:pPr>
              <w:spacing w:after="80"/>
              <w:jc w:val="both"/>
            </w:pP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3673285B" w:rsidR="00A40F09" w:rsidRPr="009770B3" w:rsidRDefault="00E95173">
            <w:pPr>
              <w:spacing w:after="80"/>
            </w:pPr>
            <w:r>
              <w:t>1</w:t>
            </w:r>
            <w:r w:rsidR="00D80D90">
              <w:t>420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238A318A" w:rsidR="00A403FA" w:rsidRPr="009770B3" w:rsidRDefault="00921BFF" w:rsidP="00785C64">
            <w:pPr>
              <w:spacing w:after="80"/>
            </w:pPr>
            <w:r>
              <w:t>Delegating Tasks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202F2A92" w14:textId="03B566B5" w:rsidR="00E95173" w:rsidRP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Aiden </w:t>
            </w:r>
            <w:r w:rsidR="00783236">
              <w:t>–</w:t>
            </w:r>
            <w:r w:rsidRPr="00E95173">
              <w:t xml:space="preserve"> </w:t>
            </w:r>
            <w:r w:rsidR="00783236">
              <w:t>Game Specific Tasks: Sprite</w:t>
            </w:r>
          </w:p>
          <w:p w14:paraId="3E179004" w14:textId="28FCB309" w:rsidR="00E95173" w:rsidRDefault="00E95173" w:rsidP="00E95173">
            <w:pPr>
              <w:spacing w:after="80"/>
              <w:ind w:left="145" w:hanging="145"/>
              <w:jc w:val="both"/>
            </w:pPr>
          </w:p>
          <w:p w14:paraId="016D21FC" w14:textId="40F28143" w:rsidR="00E95173" w:rsidRDefault="00E95173" w:rsidP="00E95173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Iain - </w:t>
            </w:r>
            <w:r w:rsidR="00783236">
              <w:t>Game Specific Tasks: Sprite</w:t>
            </w:r>
          </w:p>
          <w:p w14:paraId="738DA8E9" w14:textId="1C95D567" w:rsidR="008824CD" w:rsidRDefault="008824CD" w:rsidP="008824CD">
            <w:pPr>
              <w:pStyle w:val="ListParagraph"/>
              <w:ind w:left="145"/>
              <w:jc w:val="both"/>
            </w:pPr>
          </w:p>
          <w:p w14:paraId="37F54C90" w14:textId="5827E51A" w:rsidR="0038512D" w:rsidRPr="0038512D" w:rsidRDefault="00D80D90" w:rsidP="0038512D">
            <w:pPr>
              <w:pStyle w:val="ListParagraph"/>
              <w:numPr>
                <w:ilvl w:val="0"/>
                <w:numId w:val="13"/>
              </w:numPr>
              <w:ind w:left="145" w:hanging="142"/>
              <w:jc w:val="both"/>
            </w:pPr>
            <w:r>
              <w:t>Ya</w:t>
            </w:r>
            <w:r w:rsidR="00000DFD">
              <w:t>a</w:t>
            </w:r>
            <w:r>
              <w:t>cov</w:t>
            </w:r>
            <w:r w:rsidR="008824CD">
              <w:t xml:space="preserve"> - </w:t>
            </w:r>
            <w:r w:rsidR="00783236">
              <w:t>Game Specific Tasks: Sprite</w:t>
            </w:r>
            <w:r w:rsidR="0038512D">
              <w:t xml:space="preserve">, begin work on a proposed test log. </w:t>
            </w:r>
          </w:p>
          <w:p w14:paraId="3E54EB14" w14:textId="77777777" w:rsidR="00E95173" w:rsidRDefault="00E95173" w:rsidP="00E95173">
            <w:pPr>
              <w:spacing w:after="80"/>
              <w:ind w:left="145" w:hanging="145"/>
              <w:jc w:val="both"/>
            </w:pPr>
          </w:p>
          <w:p w14:paraId="36BA65BC" w14:textId="0F63A5F8" w:rsidR="008824CD" w:rsidRDefault="00E95173" w:rsidP="00F4505B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 w:rsidRPr="00E95173">
              <w:t xml:space="preserve">Ross </w:t>
            </w:r>
            <w:r w:rsidR="00783236">
              <w:t xml:space="preserve">- </w:t>
            </w:r>
            <w:r w:rsidR="00783236">
              <w:t>Game Specific Tasks: Sprite</w:t>
            </w:r>
          </w:p>
          <w:p w14:paraId="49E721AD" w14:textId="77777777" w:rsidR="00F4505B" w:rsidRPr="00F4505B" w:rsidRDefault="00F4505B" w:rsidP="00F4505B">
            <w:pPr>
              <w:jc w:val="both"/>
            </w:pPr>
          </w:p>
          <w:p w14:paraId="7DB3C34F" w14:textId="7CE2CD84" w:rsidR="008824CD" w:rsidRPr="00E95173" w:rsidRDefault="008824CD" w:rsidP="008824CD">
            <w:pPr>
              <w:pStyle w:val="ListParagraph"/>
              <w:numPr>
                <w:ilvl w:val="0"/>
                <w:numId w:val="13"/>
              </w:numPr>
              <w:ind w:left="145" w:hanging="145"/>
              <w:jc w:val="both"/>
            </w:pPr>
            <w:r>
              <w:t xml:space="preserve">Stefan - </w:t>
            </w:r>
            <w:r w:rsidR="00783236">
              <w:t>Game Specific Tasks: Sprite</w:t>
            </w:r>
          </w:p>
          <w:p w14:paraId="59A5620D" w14:textId="3B017F5E" w:rsidR="00E95173" w:rsidRDefault="00E95173" w:rsidP="00C81431">
            <w:pPr>
              <w:spacing w:after="80"/>
              <w:jc w:val="both"/>
            </w:pPr>
          </w:p>
          <w:p w14:paraId="2DAB6A83" w14:textId="77777777" w:rsidR="00C81431" w:rsidRDefault="00C81431" w:rsidP="00C81431">
            <w:pPr>
              <w:spacing w:after="80"/>
              <w:jc w:val="both"/>
            </w:pPr>
          </w:p>
          <w:p w14:paraId="1B682CF7" w14:textId="03B40EE0" w:rsidR="00C81431" w:rsidRPr="009770B3" w:rsidRDefault="00C81431" w:rsidP="00C81431">
            <w:pPr>
              <w:spacing w:after="80"/>
              <w:jc w:val="both"/>
            </w:pP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7F55D2F8" w:rsidR="00157804" w:rsidRDefault="0038512D" w:rsidP="00C81431">
            <w:r>
              <w:t>1430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4D8204CC" w:rsidR="00157804" w:rsidRDefault="00157804" w:rsidP="00C81431">
            <w:r>
              <w:t>Next Steps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59E7518F" w14:textId="3F7BEFFD" w:rsidR="00C81431" w:rsidRDefault="008824CD" w:rsidP="00C81431">
            <w:pPr>
              <w:jc w:val="both"/>
            </w:pPr>
            <w:r>
              <w:t xml:space="preserve">Tasks </w:t>
            </w:r>
            <w:r w:rsidR="0004068E">
              <w:t>to</w:t>
            </w:r>
            <w:r>
              <w:t xml:space="preserve"> be completed for the next meeting and reviewed by peers in the group.</w:t>
            </w:r>
          </w:p>
          <w:p w14:paraId="5988FB92" w14:textId="77777777" w:rsidR="008824CD" w:rsidRDefault="008824CD" w:rsidP="00C81431">
            <w:pPr>
              <w:jc w:val="both"/>
            </w:pPr>
          </w:p>
          <w:p w14:paraId="1EB2D574" w14:textId="77777777" w:rsidR="008824CD" w:rsidRDefault="00783236" w:rsidP="00C81431">
            <w:pPr>
              <w:jc w:val="both"/>
            </w:pPr>
            <w:r>
              <w:t>Implementation stage is well underway</w:t>
            </w:r>
            <w:r w:rsidR="0038512D">
              <w:t>,</w:t>
            </w:r>
            <w:r>
              <w:t xml:space="preserve"> and sprites will be ideally finalized during this week and a full group work session has been organized for 06/11/20.</w:t>
            </w:r>
          </w:p>
          <w:p w14:paraId="7CEAEE40" w14:textId="77777777" w:rsidR="00E214CC" w:rsidRDefault="00E214CC" w:rsidP="00C81431">
            <w:pPr>
              <w:jc w:val="both"/>
            </w:pPr>
          </w:p>
          <w:p w14:paraId="6317553D" w14:textId="1E270178" w:rsidR="00E214CC" w:rsidRPr="00C81431" w:rsidRDefault="00E214CC" w:rsidP="00C81431">
            <w:pPr>
              <w:jc w:val="both"/>
            </w:pPr>
            <w:r>
              <w:t>All team members are to research collisions within the game.</w:t>
            </w:r>
            <w:bookmarkStart w:id="0" w:name="_GoBack"/>
            <w:bookmarkEnd w:id="0"/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6BB95A06" w:rsidR="00D26914" w:rsidRDefault="00D26914" w:rsidP="00C81431">
      <w:pPr>
        <w:jc w:val="both"/>
      </w:pP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A6643" w14:textId="77777777" w:rsidR="00EA3913" w:rsidRDefault="00EA3913">
      <w:pPr>
        <w:spacing w:after="0"/>
      </w:pPr>
      <w:r>
        <w:separator/>
      </w:r>
    </w:p>
  </w:endnote>
  <w:endnote w:type="continuationSeparator" w:id="0">
    <w:p w14:paraId="5EFB1CD1" w14:textId="77777777" w:rsidR="00EA3913" w:rsidRDefault="00EA3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CBBD" w14:textId="77777777" w:rsidR="00EA3913" w:rsidRDefault="00EA3913">
      <w:pPr>
        <w:spacing w:after="0"/>
      </w:pPr>
      <w:r>
        <w:separator/>
      </w:r>
    </w:p>
  </w:footnote>
  <w:footnote w:type="continuationSeparator" w:id="0">
    <w:p w14:paraId="7EFCBE86" w14:textId="77777777" w:rsidR="00EA3913" w:rsidRDefault="00EA39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A10DF5"/>
    <w:multiLevelType w:val="hybridMultilevel"/>
    <w:tmpl w:val="974C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A3EE6"/>
    <w:multiLevelType w:val="hybridMultilevel"/>
    <w:tmpl w:val="792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00DFD"/>
    <w:rsid w:val="0004068E"/>
    <w:rsid w:val="000B4A87"/>
    <w:rsid w:val="00157804"/>
    <w:rsid w:val="001A344C"/>
    <w:rsid w:val="001A7254"/>
    <w:rsid w:val="001A789B"/>
    <w:rsid w:val="00201B9D"/>
    <w:rsid w:val="00213608"/>
    <w:rsid w:val="00283911"/>
    <w:rsid w:val="0034533A"/>
    <w:rsid w:val="003657E0"/>
    <w:rsid w:val="0038512D"/>
    <w:rsid w:val="003D5CF1"/>
    <w:rsid w:val="00404FC1"/>
    <w:rsid w:val="00484A56"/>
    <w:rsid w:val="004E17C5"/>
    <w:rsid w:val="00502B2A"/>
    <w:rsid w:val="0057417F"/>
    <w:rsid w:val="00584325"/>
    <w:rsid w:val="005F4292"/>
    <w:rsid w:val="00636B36"/>
    <w:rsid w:val="00675AB6"/>
    <w:rsid w:val="006B468B"/>
    <w:rsid w:val="00783236"/>
    <w:rsid w:val="00785C64"/>
    <w:rsid w:val="008325FA"/>
    <w:rsid w:val="00874507"/>
    <w:rsid w:val="008824CD"/>
    <w:rsid w:val="008C2B0F"/>
    <w:rsid w:val="009051A5"/>
    <w:rsid w:val="00921BFF"/>
    <w:rsid w:val="009519AE"/>
    <w:rsid w:val="00956F7A"/>
    <w:rsid w:val="009770B3"/>
    <w:rsid w:val="00A403FA"/>
    <w:rsid w:val="00A40F09"/>
    <w:rsid w:val="00A8510B"/>
    <w:rsid w:val="00AB6532"/>
    <w:rsid w:val="00AE66C1"/>
    <w:rsid w:val="00AF277F"/>
    <w:rsid w:val="00B907F0"/>
    <w:rsid w:val="00C81431"/>
    <w:rsid w:val="00D26914"/>
    <w:rsid w:val="00D80D90"/>
    <w:rsid w:val="00E14AB0"/>
    <w:rsid w:val="00E214CC"/>
    <w:rsid w:val="00E334F6"/>
    <w:rsid w:val="00E95173"/>
    <w:rsid w:val="00EA3913"/>
    <w:rsid w:val="00EC4863"/>
    <w:rsid w:val="00EE2E2E"/>
    <w:rsid w:val="00F4505B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A4C50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A4C50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A4C50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A4C50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A4C50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A4C50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A4C50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272C19"/>
    <w:rsid w:val="004117BE"/>
    <w:rsid w:val="00735BA7"/>
    <w:rsid w:val="008C65FE"/>
    <w:rsid w:val="00A30C4B"/>
    <w:rsid w:val="00B827C7"/>
    <w:rsid w:val="00BA4C50"/>
    <w:rsid w:val="00E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EDA6283E2FBD4A3D8712147605A0F634">
    <w:name w:val="EDA6283E2FBD4A3D8712147605A0F634"/>
  </w:style>
  <w:style w:type="paragraph" w:customStyle="1" w:styleId="444F77EB78364561ABB0F93618FA76C3">
    <w:name w:val="444F77EB78364561ABB0F93618FA76C3"/>
  </w:style>
  <w:style w:type="paragraph" w:customStyle="1" w:styleId="595B527ECAB140D6AEEFFA0DA649186A">
    <w:name w:val="595B527ECAB140D6AEEFFA0DA649186A"/>
  </w:style>
  <w:style w:type="paragraph" w:customStyle="1" w:styleId="D624D3ACEA6C4A538CFF7A8E8CB9A385">
    <w:name w:val="D624D3ACEA6C4A538CFF7A8E8CB9A385"/>
  </w:style>
  <w:style w:type="paragraph" w:customStyle="1" w:styleId="6A3833F3E27242839D092B5A7C16F96A">
    <w:name w:val="6A3833F3E27242839D092B5A7C16F96A"/>
  </w:style>
  <w:style w:type="paragraph" w:customStyle="1" w:styleId="65D6A74572C041D69D91F399944FFD5B">
    <w:name w:val="65D6A74572C041D69D91F399944FFD5B"/>
  </w:style>
  <w:style w:type="paragraph" w:customStyle="1" w:styleId="F81C14AD90434937900D9EA043AFF836">
    <w:name w:val="F81C14AD90434937900D9EA043AFF836"/>
  </w:style>
  <w:style w:type="paragraph" w:customStyle="1" w:styleId="9A7C5C9EAC6C4403A782D861DBEDD287">
    <w:name w:val="9A7C5C9EAC6C4403A782D861DBEDD287"/>
  </w:style>
  <w:style w:type="paragraph" w:customStyle="1" w:styleId="09C6EFBFEBC84B6AA4A428F809D5CEB0">
    <w:name w:val="09C6EFBFEBC84B6AA4A428F809D5CEB0"/>
  </w:style>
  <w:style w:type="paragraph" w:customStyle="1" w:styleId="CE018A7BBC0F4A068DE4850C2540B2C1">
    <w:name w:val="CE018A7BBC0F4A068DE4850C2540B2C1"/>
  </w:style>
  <w:style w:type="paragraph" w:customStyle="1" w:styleId="F98CC43D00134780AE3FCC2357D10301">
    <w:name w:val="F98CC43D00134780AE3FCC2357D10301"/>
  </w:style>
  <w:style w:type="paragraph" w:customStyle="1" w:styleId="1AF6DEE581DF4A1FBA6724F405BD75B9">
    <w:name w:val="1AF6DEE581DF4A1FBA6724F405BD75B9"/>
  </w:style>
  <w:style w:type="paragraph" w:customStyle="1" w:styleId="B27EA77242744452A32A20EB0805FD95">
    <w:name w:val="B27EA77242744452A32A20EB0805FD95"/>
  </w:style>
  <w:style w:type="paragraph" w:customStyle="1" w:styleId="66D96F9B3EDD4FD88C6BE35D7F21CB63">
    <w:name w:val="66D96F9B3EDD4FD88C6BE35D7F21CB63"/>
  </w:style>
  <w:style w:type="paragraph" w:customStyle="1" w:styleId="34059B6C602D4E699F74D0DF8E612DD6">
    <w:name w:val="34059B6C602D4E699F74D0DF8E612DD6"/>
  </w:style>
  <w:style w:type="paragraph" w:customStyle="1" w:styleId="734DF91C0D3A4EC19BEC13095A051EC3">
    <w:name w:val="734DF91C0D3A4EC19BEC13095A051EC3"/>
  </w:style>
  <w:style w:type="paragraph" w:customStyle="1" w:styleId="CBCA2680F3C64723A5388FE945E7D19C">
    <w:name w:val="CBCA2680F3C64723A5388FE945E7D19C"/>
  </w:style>
  <w:style w:type="paragraph" w:customStyle="1" w:styleId="CAFC7465D3254AE88E454D4632C6B9B4">
    <w:name w:val="CAFC7465D3254AE88E454D4632C6B9B4"/>
  </w:style>
  <w:style w:type="paragraph" w:customStyle="1" w:styleId="012039CA8BB246279B53E149D3CC09A6">
    <w:name w:val="012039CA8BB246279B53E149D3CC09A6"/>
  </w:style>
  <w:style w:type="paragraph" w:customStyle="1" w:styleId="54E15AF069E34A649554558A4202E9B7">
    <w:name w:val="54E15AF069E34A649554558A4202E9B7"/>
  </w:style>
  <w:style w:type="paragraph" w:customStyle="1" w:styleId="480665C375FE4B05B590D3A79BEBBFEE">
    <w:name w:val="480665C375FE4B05B590D3A79BEBBFEE"/>
  </w:style>
  <w:style w:type="paragraph" w:customStyle="1" w:styleId="F5404129F22B4A2785C20A01AA1BB56B">
    <w:name w:val="F5404129F22B4A2785C20A01AA1BB56B"/>
  </w:style>
  <w:style w:type="paragraph" w:customStyle="1" w:styleId="FDF911A0BC944EBD8E1D5BD31AA4E68C">
    <w:name w:val="FDF911A0BC944EBD8E1D5BD31AA4E68C"/>
  </w:style>
  <w:style w:type="paragraph" w:customStyle="1" w:styleId="C9EECBE727BC46088938BCDADD4BF574">
    <w:name w:val="C9EECBE727BC46088938BCDADD4BF574"/>
  </w:style>
  <w:style w:type="paragraph" w:customStyle="1" w:styleId="6021B756F65C43DB80697163E237A4A2">
    <w:name w:val="6021B756F65C43DB80697163E237A4A2"/>
  </w:style>
  <w:style w:type="paragraph" w:customStyle="1" w:styleId="F2CA7CEDD8224C22B205D60B2C6E2D98">
    <w:name w:val="F2CA7CEDD8224C22B205D60B2C6E2D98"/>
  </w:style>
  <w:style w:type="paragraph" w:customStyle="1" w:styleId="DA28517D14F94E23BA2880A51FEED738">
    <w:name w:val="DA28517D14F94E23BA2880A51FEED738"/>
  </w:style>
  <w:style w:type="paragraph" w:customStyle="1" w:styleId="E36EB86A6CCC48EC9531BD7D5F11692D">
    <w:name w:val="E36EB86A6CCC48EC9531BD7D5F11692D"/>
  </w:style>
  <w:style w:type="paragraph" w:customStyle="1" w:styleId="5C58620D8F27461AB3016B6CD14802A2">
    <w:name w:val="5C58620D8F27461AB3016B6CD14802A2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Laing</dc:creator>
  <cp:keywords/>
  <dc:description/>
  <cp:lastModifiedBy>Jak Simmons</cp:lastModifiedBy>
  <cp:revision>2</cp:revision>
  <dcterms:created xsi:type="dcterms:W3CDTF">2020-11-03T14:31:00Z</dcterms:created>
  <dcterms:modified xsi:type="dcterms:W3CDTF">2020-11-03T14:31:00Z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