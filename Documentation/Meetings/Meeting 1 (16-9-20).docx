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405D09CC3F434B73B8B929FBADB13F8B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690AB61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070B9C9B" w14:textId="546EE98F" w:rsidR="00A40F09" w:rsidRPr="009770B3" w:rsidRDefault="001A344C">
      <w:pPr>
        <w:pStyle w:val="Heading1"/>
      </w:pPr>
      <w:r>
        <w:t>Introduction to the Project</w:t>
      </w:r>
    </w:p>
    <w:p w14:paraId="63839D27" w14:textId="3CB608B2" w:rsidR="00A40F09" w:rsidRPr="009770B3" w:rsidRDefault="001A344C">
      <w:pPr>
        <w:pStyle w:val="DateTime"/>
      </w:pPr>
      <w:r>
        <w:t>16/9/2020</w:t>
      </w:r>
    </w:p>
    <w:p w14:paraId="4B30DFDF" w14:textId="25EF2A0E" w:rsidR="00A40F09" w:rsidRPr="009770B3" w:rsidRDefault="001A344C">
      <w:pPr>
        <w:pStyle w:val="DateTime"/>
      </w:pPr>
      <w:r>
        <w:t>0900 - 0940</w:t>
      </w:r>
    </w:p>
    <w:p w14:paraId="2D094DC6" w14:textId="2DBAB2DE" w:rsidR="00A40F09" w:rsidRPr="009770B3" w:rsidRDefault="00E50259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D624D3ACEA6C4A538CFF7A8E8CB9A385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1A344C">
        <w:t>Ross</w:t>
      </w:r>
    </w:p>
    <w:p w14:paraId="3E0BA262" w14:textId="7D7D844D" w:rsidR="001A344C" w:rsidRDefault="00E50259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65D6A74572C041D69D91F399944FFD5B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1A344C">
        <w:t>Aiden, Ia</w:t>
      </w:r>
      <w:r w:rsidR="00B25A19">
        <w:t>i</w:t>
      </w:r>
      <w:r w:rsidR="001A344C">
        <w:t>n, Jak, Ross, Stefan</w:t>
      </w:r>
    </w:p>
    <w:p w14:paraId="130CB90D" w14:textId="77777777" w:rsidR="001A344C" w:rsidRDefault="001A344C">
      <w:pPr>
        <w:pStyle w:val="AgendaInformation"/>
      </w:pPr>
    </w:p>
    <w:p w14:paraId="2BE296D6" w14:textId="0453A074" w:rsidR="001A344C" w:rsidRDefault="001A344C" w:rsidP="001A344C">
      <w:pPr>
        <w:pStyle w:val="AgendaInformation"/>
        <w:numPr>
          <w:ilvl w:val="0"/>
          <w:numId w:val="11"/>
        </w:numPr>
        <w:ind w:left="142" w:hanging="284"/>
      </w:pPr>
      <w:r>
        <w:t>Summary of Previous Meeting: N/A (First Meeting)</w:t>
      </w:r>
    </w:p>
    <w:p w14:paraId="173F341F" w14:textId="2742256E" w:rsidR="001A344C" w:rsidRDefault="001A344C" w:rsidP="001A344C">
      <w:pPr>
        <w:pStyle w:val="AgendaInformation"/>
        <w:numPr>
          <w:ilvl w:val="0"/>
          <w:numId w:val="11"/>
        </w:numPr>
        <w:ind w:left="142" w:hanging="284"/>
      </w:pPr>
      <w:r>
        <w:t>Group Introduction</w:t>
      </w:r>
    </w:p>
    <w:p w14:paraId="1D317B38" w14:textId="77777777" w:rsidR="001A344C" w:rsidRDefault="001A344C" w:rsidP="001A344C">
      <w:pPr>
        <w:pStyle w:val="AgendaInformation"/>
        <w:ind w:left="142" w:hanging="284"/>
      </w:pPr>
    </w:p>
    <w:p w14:paraId="242B59D3" w14:textId="43DDED67" w:rsidR="001A344C" w:rsidRPr="009770B3" w:rsidRDefault="001A344C" w:rsidP="001A344C">
      <w:pPr>
        <w:pStyle w:val="AgendaInformation"/>
        <w:numPr>
          <w:ilvl w:val="0"/>
          <w:numId w:val="11"/>
        </w:numPr>
        <w:spacing w:after="0"/>
        <w:ind w:left="142" w:hanging="284"/>
      </w:pPr>
      <w:r>
        <w:t>Agenda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067"/>
        <w:gridCol w:w="3537"/>
      </w:tblGrid>
      <w:tr w:rsidR="00A40F09" w:rsidRPr="009770B3" w14:paraId="5B486F4E" w14:textId="77777777" w:rsidTr="00157804">
        <w:sdt>
          <w:sdtPr>
            <w:alias w:val="Time:"/>
            <w:tag w:val="Time:"/>
            <w:id w:val="78429755"/>
            <w:placeholder>
              <w:docPart w:val="1AF6DEE581DF4A1FBA6724F405BD75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04B323E7" w14:textId="77777777" w:rsidR="00A40F09" w:rsidRPr="009770B3" w:rsidRDefault="00AF277F" w:rsidP="001A344C">
                <w:pPr>
                  <w:contextualSpacing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bottom w:w="0" w:type="dxa"/>
              <w:right w:w="72" w:type="dxa"/>
            </w:tcMar>
          </w:tcPr>
          <w:p w14:paraId="67751761" w14:textId="21D911B5" w:rsidR="00A40F09" w:rsidRPr="009770B3" w:rsidRDefault="001A344C" w:rsidP="001A344C">
            <w:pPr>
              <w:pStyle w:val="Heading1"/>
              <w:contextualSpacing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bottom w:w="0" w:type="dxa"/>
            </w:tcMar>
          </w:tcPr>
          <w:p w14:paraId="1594DB1A" w14:textId="77777777" w:rsidR="00A40F09" w:rsidRDefault="001A344C" w:rsidP="001A344C">
            <w:pPr>
              <w:contextualSpacing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120EC280" w14:textId="25C1C44F" w:rsidR="00C81431" w:rsidRPr="00157804" w:rsidRDefault="00C81431" w:rsidP="001A344C">
            <w:pPr>
              <w:contextualSpacing/>
              <w:rPr>
                <w:b/>
                <w:bCs/>
              </w:rPr>
            </w:pPr>
          </w:p>
        </w:tc>
      </w:tr>
      <w:tr w:rsidR="00A40F09" w:rsidRPr="009770B3" w14:paraId="6C6AD9E5" w14:textId="77777777" w:rsidTr="00157804"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4E2F621" w14:textId="5B24E2C4" w:rsidR="00A40F09" w:rsidRPr="009770B3" w:rsidRDefault="001A344C">
            <w:pPr>
              <w:spacing w:after="80"/>
            </w:pPr>
            <w:r>
              <w:t>0900</w:t>
            </w:r>
          </w:p>
        </w:tc>
        <w:tc>
          <w:tcPr>
            <w:tcW w:w="306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00692BCD" w14:textId="33F87DE2" w:rsidR="00A403FA" w:rsidRPr="009770B3" w:rsidRDefault="00157804" w:rsidP="00785C64">
            <w:pPr>
              <w:spacing w:after="80"/>
            </w:pPr>
            <w:r>
              <w:t>Submitting Team</w:t>
            </w:r>
          </w:p>
        </w:tc>
        <w:tc>
          <w:tcPr>
            <w:tcW w:w="3537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54774EAC" w14:textId="77777777" w:rsidR="00A403FA" w:rsidRDefault="00157804" w:rsidP="00C81431">
            <w:pPr>
              <w:spacing w:after="80"/>
              <w:jc w:val="both"/>
            </w:pPr>
            <w:r>
              <w:t xml:space="preserve">All members have been added to a GitHub repository created by Jak. </w:t>
            </w:r>
          </w:p>
          <w:p w14:paraId="4D1DB493" w14:textId="45AB53C9" w:rsidR="00157804" w:rsidRDefault="00157804" w:rsidP="00C81431">
            <w:pPr>
              <w:spacing w:after="80"/>
              <w:jc w:val="both"/>
            </w:pPr>
          </w:p>
          <w:p w14:paraId="58BA14B1" w14:textId="35B69C94" w:rsidR="00157804" w:rsidRDefault="00157804" w:rsidP="00C81431">
            <w:pPr>
              <w:spacing w:after="80"/>
            </w:pPr>
            <w:r>
              <w:t>Decide on team/group name: TopShooter</w:t>
            </w:r>
          </w:p>
          <w:p w14:paraId="09B35C21" w14:textId="77777777" w:rsidR="00157804" w:rsidRDefault="00157804" w:rsidP="00C81431">
            <w:pPr>
              <w:spacing w:after="80"/>
              <w:jc w:val="both"/>
            </w:pPr>
          </w:p>
          <w:p w14:paraId="77E0214F" w14:textId="70E0DD7E" w:rsidR="00157804" w:rsidRPr="009770B3" w:rsidRDefault="00157804" w:rsidP="00C81431">
            <w:pPr>
              <w:spacing w:after="80"/>
              <w:jc w:val="both"/>
            </w:pPr>
            <w:r>
              <w:t>Jak will submit our team information to or lecturer, via link in vision.</w:t>
            </w:r>
          </w:p>
        </w:tc>
      </w:tr>
      <w:tr w:rsidR="001A344C" w:rsidRPr="009770B3" w14:paraId="3B0346E7" w14:textId="77777777" w:rsidTr="00157804">
        <w:sdt>
          <w:sdtPr>
            <w:alias w:val="Time:"/>
            <w:tag w:val="Time:"/>
            <w:id w:val="78429780"/>
            <w:placeholder>
              <w:docPart w:val="231076564BC14C1199057029B99321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5A360C51" w14:textId="77777777" w:rsidR="001A344C" w:rsidRPr="009770B3" w:rsidRDefault="001A344C" w:rsidP="001A344C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66836F71" w14:textId="27ED795B" w:rsidR="001A344C" w:rsidRPr="009770B3" w:rsidRDefault="001A344C" w:rsidP="001A344C">
            <w:pPr>
              <w:pStyle w:val="Heading1"/>
              <w:spacing w:after="80"/>
              <w:outlineLvl w:val="0"/>
            </w:pPr>
            <w:r>
              <w:t>Event</w:t>
            </w:r>
          </w:p>
        </w:tc>
        <w:tc>
          <w:tcPr>
            <w:tcW w:w="3537" w:type="dxa"/>
            <w:tcBorders>
              <w:bottom w:val="nil"/>
            </w:tcBorders>
            <w:tcMar>
              <w:bottom w:w="0" w:type="dxa"/>
            </w:tcMar>
          </w:tcPr>
          <w:p w14:paraId="364EE2E3" w14:textId="77777777" w:rsidR="001A344C" w:rsidRDefault="001A344C" w:rsidP="001A344C">
            <w:pPr>
              <w:spacing w:after="80"/>
              <w:rPr>
                <w:b/>
                <w:bCs/>
              </w:rPr>
            </w:pPr>
            <w:r w:rsidRPr="00157804">
              <w:rPr>
                <w:b/>
                <w:bCs/>
              </w:rPr>
              <w:t>Notes</w:t>
            </w:r>
          </w:p>
          <w:p w14:paraId="5B573118" w14:textId="77C75D30" w:rsidR="00C81431" w:rsidRPr="00157804" w:rsidRDefault="00C81431" w:rsidP="001A344C">
            <w:pPr>
              <w:spacing w:after="80"/>
              <w:rPr>
                <w:b/>
                <w:bCs/>
              </w:rPr>
            </w:pPr>
          </w:p>
        </w:tc>
      </w:tr>
      <w:tr w:rsidR="00A40F09" w:rsidRPr="009770B3" w14:paraId="0691D022" w14:textId="77777777" w:rsidTr="00157804"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07C3D5F3" w14:textId="782BA4AC" w:rsidR="00A40F09" w:rsidRPr="009770B3" w:rsidRDefault="00157804">
            <w:pPr>
              <w:spacing w:after="80"/>
            </w:pPr>
            <w:r>
              <w:t>0910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60F8E543" w14:textId="15A8EBA1" w:rsidR="00A403FA" w:rsidRPr="009770B3" w:rsidRDefault="00157804" w:rsidP="00785C64">
            <w:pPr>
              <w:spacing w:after="80"/>
            </w:pPr>
            <w:r>
              <w:t>Creation of Project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343DBE53" w14:textId="77777777" w:rsidR="00A403FA" w:rsidRDefault="00157804" w:rsidP="00C81431">
            <w:pPr>
              <w:spacing w:after="80"/>
              <w:jc w:val="both"/>
            </w:pPr>
            <w:r>
              <w:t>All members present discussed ideas and have decided on one idea that they are happy go ahead with.</w:t>
            </w:r>
          </w:p>
          <w:p w14:paraId="0DC24E6D" w14:textId="77777777" w:rsidR="00157804" w:rsidRDefault="00157804" w:rsidP="00C81431">
            <w:pPr>
              <w:spacing w:after="80"/>
              <w:jc w:val="both"/>
            </w:pPr>
          </w:p>
          <w:p w14:paraId="67D1C2A0" w14:textId="77777777" w:rsidR="00157804" w:rsidRDefault="00157804" w:rsidP="00C81431">
            <w:pPr>
              <w:spacing w:after="80"/>
              <w:jc w:val="both"/>
            </w:pPr>
            <w:r>
              <w:t>Jak will create a brief for our project, that will be viewed by both the group and the lecturer.</w:t>
            </w:r>
          </w:p>
          <w:p w14:paraId="10CF205E" w14:textId="77777777" w:rsidR="00C81431" w:rsidRDefault="00C81431" w:rsidP="00C81431">
            <w:pPr>
              <w:spacing w:after="80"/>
              <w:jc w:val="both"/>
            </w:pPr>
          </w:p>
          <w:p w14:paraId="2DAB6A83" w14:textId="77777777" w:rsidR="00C81431" w:rsidRDefault="00C81431" w:rsidP="00C81431">
            <w:pPr>
              <w:spacing w:after="80"/>
              <w:jc w:val="both"/>
            </w:pPr>
          </w:p>
          <w:p w14:paraId="1B682CF7" w14:textId="03B40EE0" w:rsidR="00C81431" w:rsidRPr="009770B3" w:rsidRDefault="00C81431" w:rsidP="00C81431">
            <w:pPr>
              <w:spacing w:after="80"/>
              <w:jc w:val="both"/>
            </w:pPr>
          </w:p>
        </w:tc>
      </w:tr>
      <w:tr w:rsidR="00157804" w:rsidRPr="009770B3" w14:paraId="6420F33E" w14:textId="77777777" w:rsidTr="00157804">
        <w:trPr>
          <w:trHeight w:val="242"/>
        </w:trPr>
        <w:sdt>
          <w:sdtPr>
            <w:alias w:val="Time:"/>
            <w:tag w:val="Time:"/>
            <w:id w:val="-1639646747"/>
            <w:placeholder>
              <w:docPart w:val="A2954A5AA79F4641895CE607EAC5D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top w:val="single" w:sz="4" w:space="0" w:color="auto"/>
                  <w:bottom w:val="nil"/>
                </w:tcBorders>
                <w:tcMar>
                  <w:top w:w="0" w:type="dxa"/>
                  <w:right w:w="72" w:type="dxa"/>
                </w:tcMar>
              </w:tcPr>
              <w:p w14:paraId="543121C1" w14:textId="62E77839" w:rsidR="00157804" w:rsidRPr="009770B3" w:rsidRDefault="00157804" w:rsidP="00C81431">
                <w:r w:rsidRPr="009770B3">
                  <w:t>Time</w:t>
                </w:r>
              </w:p>
            </w:tc>
          </w:sdtContent>
        </w:sdt>
        <w:tc>
          <w:tcPr>
            <w:tcW w:w="3067" w:type="dxa"/>
            <w:tcBorders>
              <w:top w:val="single" w:sz="4" w:space="0" w:color="auto"/>
              <w:bottom w:val="nil"/>
            </w:tcBorders>
            <w:tcMar>
              <w:top w:w="0" w:type="dxa"/>
              <w:right w:w="72" w:type="dxa"/>
            </w:tcMar>
          </w:tcPr>
          <w:p w14:paraId="7BE8DB13" w14:textId="1D515580" w:rsidR="00157804" w:rsidRPr="009770B3" w:rsidRDefault="00157804" w:rsidP="00C81431">
            <w:r>
              <w:t>Event</w:t>
            </w:r>
          </w:p>
        </w:tc>
        <w:tc>
          <w:tcPr>
            <w:tcW w:w="3537" w:type="dxa"/>
            <w:tcBorders>
              <w:top w:val="single" w:sz="4" w:space="0" w:color="auto"/>
              <w:bottom w:val="nil"/>
            </w:tcBorders>
            <w:tcMar>
              <w:top w:w="0" w:type="dxa"/>
            </w:tcMar>
          </w:tcPr>
          <w:p w14:paraId="2F2972AC" w14:textId="5449CD51" w:rsidR="00157804" w:rsidRPr="009770B3" w:rsidRDefault="00157804" w:rsidP="00C81431">
            <w:r w:rsidRPr="00157804">
              <w:rPr>
                <w:b/>
                <w:bCs/>
              </w:rPr>
              <w:t>Notes</w:t>
            </w:r>
          </w:p>
        </w:tc>
      </w:tr>
      <w:tr w:rsidR="00157804" w:rsidRPr="009770B3" w14:paraId="112DFDB9" w14:textId="77777777" w:rsidTr="00157804">
        <w:trPr>
          <w:trHeight w:val="80"/>
        </w:trPr>
        <w:tc>
          <w:tcPr>
            <w:tcW w:w="2036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D6FA5E8" w14:textId="08342F3A" w:rsidR="00157804" w:rsidRDefault="00157804" w:rsidP="00C81431">
            <w:r>
              <w:t>0930</w:t>
            </w:r>
          </w:p>
        </w:tc>
        <w:tc>
          <w:tcPr>
            <w:tcW w:w="3067" w:type="dxa"/>
            <w:tcBorders>
              <w:top w:val="nil"/>
              <w:bottom w:val="single" w:sz="4" w:space="0" w:color="auto"/>
            </w:tcBorders>
            <w:tcMar>
              <w:top w:w="0" w:type="dxa"/>
              <w:right w:w="72" w:type="dxa"/>
            </w:tcMar>
          </w:tcPr>
          <w:p w14:paraId="4F3C9B1C" w14:textId="4D8204CC" w:rsidR="00157804" w:rsidRDefault="00157804" w:rsidP="00C81431">
            <w:r>
              <w:t>Next Steps</w:t>
            </w:r>
          </w:p>
        </w:tc>
        <w:tc>
          <w:tcPr>
            <w:tcW w:w="3537" w:type="dxa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4F068A99" w14:textId="77777777" w:rsidR="00157804" w:rsidRDefault="00C81431" w:rsidP="00C81431">
            <w:pPr>
              <w:jc w:val="both"/>
            </w:pPr>
            <w:r>
              <w:t>All team members will create a checklist, which will then be used for the creation of a project plan and used as a guide for our project.</w:t>
            </w:r>
          </w:p>
          <w:p w14:paraId="1B3D9655" w14:textId="77777777" w:rsidR="00C81431" w:rsidRDefault="00C81431" w:rsidP="00C81431">
            <w:pPr>
              <w:jc w:val="both"/>
            </w:pPr>
          </w:p>
          <w:p w14:paraId="6317553D" w14:textId="5272C6C2" w:rsidR="00C81431" w:rsidRPr="00C81431" w:rsidRDefault="00C81431" w:rsidP="00C81431">
            <w:pPr>
              <w:jc w:val="both"/>
            </w:pPr>
            <w:r>
              <w:t>Once checklist has been created, all team members will can make a start with the creation of the project.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E36EB86A6CCC48EC9531BD7D5F11692D"/>
        </w:placeholder>
        <w:temporary/>
        <w:showingPlcHdr/>
        <w15:appearance w15:val="hidden"/>
      </w:sdtPr>
      <w:sdtEndPr/>
      <w:sdtContent>
        <w:p w14:paraId="22EA5802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133F0C49" w14:textId="7EA335A7" w:rsidR="00D26914" w:rsidRDefault="001A344C" w:rsidP="00C81431">
      <w:pPr>
        <w:jc w:val="both"/>
      </w:pPr>
      <w:r>
        <w:t xml:space="preserve">Original meeting time was </w:t>
      </w:r>
      <w:r w:rsidRPr="001A344C">
        <w:rPr>
          <w:i/>
          <w:iCs/>
        </w:rPr>
        <w:t>9am Wednesday</w:t>
      </w:r>
      <w:r>
        <w:t xml:space="preserve">. New meeting time, as of the next meeting is </w:t>
      </w:r>
      <w:r w:rsidRPr="001A344C">
        <w:rPr>
          <w:i/>
          <w:iCs/>
          <w:u w:val="single"/>
        </w:rPr>
        <w:t>Wednesday 12pm</w:t>
      </w:r>
      <w:r>
        <w:t xml:space="preserve"> to suit everyone’s needs</w:t>
      </w:r>
    </w:p>
    <w:sectPr w:rsidR="00D2691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43D80" w14:textId="77777777" w:rsidR="00E50259" w:rsidRDefault="00E50259">
      <w:pPr>
        <w:spacing w:after="0"/>
      </w:pPr>
      <w:r>
        <w:separator/>
      </w:r>
    </w:p>
  </w:endnote>
  <w:endnote w:type="continuationSeparator" w:id="0">
    <w:p w14:paraId="0E7DE255" w14:textId="77777777" w:rsidR="00E50259" w:rsidRDefault="00E50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31EE1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A2C8" w14:textId="77777777" w:rsidR="00E50259" w:rsidRDefault="00E50259">
      <w:pPr>
        <w:spacing w:after="0"/>
      </w:pPr>
      <w:r>
        <w:separator/>
      </w:r>
    </w:p>
  </w:footnote>
  <w:footnote w:type="continuationSeparator" w:id="0">
    <w:p w14:paraId="2E780D76" w14:textId="77777777" w:rsidR="00E50259" w:rsidRDefault="00E502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34059B6C602D4E699F74D0DF8E612DD6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5507B8A0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240A3B"/>
    <w:multiLevelType w:val="hybridMultilevel"/>
    <w:tmpl w:val="3D6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11"/>
    <w:rsid w:val="000B4A87"/>
    <w:rsid w:val="00157804"/>
    <w:rsid w:val="001A344C"/>
    <w:rsid w:val="001A7254"/>
    <w:rsid w:val="001A789B"/>
    <w:rsid w:val="00201B9D"/>
    <w:rsid w:val="00283911"/>
    <w:rsid w:val="0034533A"/>
    <w:rsid w:val="003657E0"/>
    <w:rsid w:val="003D5CF1"/>
    <w:rsid w:val="00404FC1"/>
    <w:rsid w:val="0057417F"/>
    <w:rsid w:val="00584325"/>
    <w:rsid w:val="005F4292"/>
    <w:rsid w:val="00636B36"/>
    <w:rsid w:val="00785C64"/>
    <w:rsid w:val="008325FA"/>
    <w:rsid w:val="008C2B0F"/>
    <w:rsid w:val="009519AE"/>
    <w:rsid w:val="00956F7A"/>
    <w:rsid w:val="009770B3"/>
    <w:rsid w:val="00A403FA"/>
    <w:rsid w:val="00A40F09"/>
    <w:rsid w:val="00AB6532"/>
    <w:rsid w:val="00AE66C1"/>
    <w:rsid w:val="00AF277F"/>
    <w:rsid w:val="00B25A19"/>
    <w:rsid w:val="00C81431"/>
    <w:rsid w:val="00D26914"/>
    <w:rsid w:val="00E14AB0"/>
    <w:rsid w:val="00E334F6"/>
    <w:rsid w:val="00E50259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6141"/>
  <w15:chartTrackingRefBased/>
  <w15:docId w15:val="{90D4C0BA-BDFE-4471-AEDA-B952708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Laing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5D09CC3F434B73B8B929FBADB1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BF43-4C81-4B2F-AA4D-4C501A2069C9}"/>
      </w:docPartPr>
      <w:docPartBody>
        <w:p w:rsidR="00B33C27" w:rsidRDefault="00A30C4B">
          <w:pPr>
            <w:pStyle w:val="405D09CC3F434B73B8B929FBADB13F8B"/>
          </w:pPr>
          <w:r w:rsidRPr="009770B3">
            <w:t>agenda</w:t>
          </w:r>
        </w:p>
      </w:docPartBody>
    </w:docPart>
    <w:docPart>
      <w:docPartPr>
        <w:name w:val="D624D3ACEA6C4A538CFF7A8E8CB9A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6142F-B3DE-49EE-928E-7FCE9A0C8B01}"/>
      </w:docPartPr>
      <w:docPartBody>
        <w:p w:rsidR="00B33C27" w:rsidRDefault="00A30C4B">
          <w:pPr>
            <w:pStyle w:val="D624D3ACEA6C4A538CFF7A8E8CB9A385"/>
          </w:pPr>
          <w:r w:rsidRPr="009770B3">
            <w:t>Meeting called by:</w:t>
          </w:r>
        </w:p>
      </w:docPartBody>
    </w:docPart>
    <w:docPart>
      <w:docPartPr>
        <w:name w:val="65D6A74572C041D69D91F399944F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5B8BC-3270-4549-A304-1C6A9B3E8301}"/>
      </w:docPartPr>
      <w:docPartBody>
        <w:p w:rsidR="00B33C27" w:rsidRDefault="00A30C4B">
          <w:pPr>
            <w:pStyle w:val="65D6A74572C041D69D91F399944FFD5B"/>
          </w:pPr>
          <w:r w:rsidRPr="009770B3">
            <w:t>Attendees:</w:t>
          </w:r>
        </w:p>
      </w:docPartBody>
    </w:docPart>
    <w:docPart>
      <w:docPartPr>
        <w:name w:val="1AF6DEE581DF4A1FBA6724F405BD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8589-E050-40F3-BECC-BA6A75CC242D}"/>
      </w:docPartPr>
      <w:docPartBody>
        <w:p w:rsidR="00B33C27" w:rsidRDefault="00A30C4B">
          <w:pPr>
            <w:pStyle w:val="1AF6DEE581DF4A1FBA6724F405BD75B9"/>
          </w:pPr>
          <w:r w:rsidRPr="009770B3">
            <w:t>Time</w:t>
          </w:r>
        </w:p>
      </w:docPartBody>
    </w:docPart>
    <w:docPart>
      <w:docPartPr>
        <w:name w:val="34059B6C602D4E699F74D0DF8E61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2A3C-8EDE-494D-8017-F74CCD50630B}"/>
      </w:docPartPr>
      <w:docPartBody>
        <w:p w:rsidR="00B33C27" w:rsidRDefault="00A30C4B">
          <w:pPr>
            <w:pStyle w:val="34059B6C602D4E699F74D0DF8E612DD6"/>
          </w:pPr>
          <w:r>
            <w:t>Time 1</w:t>
          </w:r>
        </w:p>
      </w:docPartBody>
    </w:docPart>
    <w:docPart>
      <w:docPartPr>
        <w:name w:val="E36EB86A6CCC48EC9531BD7D5F11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97AE-6BF1-4EA5-BF01-F59A1A2BA04C}"/>
      </w:docPartPr>
      <w:docPartBody>
        <w:p w:rsidR="00B33C27" w:rsidRDefault="00A30C4B">
          <w:pPr>
            <w:pStyle w:val="E36EB86A6CCC48EC9531BD7D5F11692D"/>
          </w:pPr>
          <w:r w:rsidRPr="009770B3">
            <w:t>Additional Information:</w:t>
          </w:r>
        </w:p>
      </w:docPartBody>
    </w:docPart>
    <w:docPart>
      <w:docPartPr>
        <w:name w:val="231076564BC14C1199057029B99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6B62-D271-46D8-8CA1-3E8E87DD37BC}"/>
      </w:docPartPr>
      <w:docPartBody>
        <w:p w:rsidR="00B33C27" w:rsidRDefault="00B827C7" w:rsidP="00B827C7">
          <w:pPr>
            <w:pStyle w:val="231076564BC14C1199057029B993214F"/>
          </w:pPr>
          <w:r w:rsidRPr="009770B3">
            <w:t>Time</w:t>
          </w:r>
        </w:p>
      </w:docPartBody>
    </w:docPart>
    <w:docPart>
      <w:docPartPr>
        <w:name w:val="A2954A5AA79F4641895CE607EAC5D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8153-7FBC-4E03-9E73-313BB8465A83}"/>
      </w:docPartPr>
      <w:docPartBody>
        <w:p w:rsidR="00B33C27" w:rsidRDefault="00B827C7" w:rsidP="00B827C7">
          <w:pPr>
            <w:pStyle w:val="A2954A5AA79F4641895CE607EAC5D94F"/>
          </w:pPr>
          <w:r w:rsidRPr="009770B3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C7"/>
    <w:rsid w:val="006028ED"/>
    <w:rsid w:val="00A30C4B"/>
    <w:rsid w:val="00B33C27"/>
    <w:rsid w:val="00B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D09CC3F434B73B8B929FBADB13F8B">
    <w:name w:val="405D09CC3F434B73B8B929FBADB13F8B"/>
  </w:style>
  <w:style w:type="paragraph" w:customStyle="1" w:styleId="EDA6283E2FBD4A3D8712147605A0F634">
    <w:name w:val="EDA6283E2FBD4A3D8712147605A0F634"/>
  </w:style>
  <w:style w:type="paragraph" w:customStyle="1" w:styleId="444F77EB78364561ABB0F93618FA76C3">
    <w:name w:val="444F77EB78364561ABB0F93618FA76C3"/>
  </w:style>
  <w:style w:type="paragraph" w:customStyle="1" w:styleId="595B527ECAB140D6AEEFFA0DA649186A">
    <w:name w:val="595B527ECAB140D6AEEFFA0DA649186A"/>
  </w:style>
  <w:style w:type="paragraph" w:customStyle="1" w:styleId="D624D3ACEA6C4A538CFF7A8E8CB9A385">
    <w:name w:val="D624D3ACEA6C4A538CFF7A8E8CB9A385"/>
  </w:style>
  <w:style w:type="paragraph" w:customStyle="1" w:styleId="6A3833F3E27242839D092B5A7C16F96A">
    <w:name w:val="6A3833F3E27242839D092B5A7C16F96A"/>
  </w:style>
  <w:style w:type="paragraph" w:customStyle="1" w:styleId="65D6A74572C041D69D91F399944FFD5B">
    <w:name w:val="65D6A74572C041D69D91F399944FFD5B"/>
  </w:style>
  <w:style w:type="paragraph" w:customStyle="1" w:styleId="F81C14AD90434937900D9EA043AFF836">
    <w:name w:val="F81C14AD90434937900D9EA043AFF836"/>
  </w:style>
  <w:style w:type="paragraph" w:customStyle="1" w:styleId="9A7C5C9EAC6C4403A782D861DBEDD287">
    <w:name w:val="9A7C5C9EAC6C4403A782D861DBEDD287"/>
  </w:style>
  <w:style w:type="paragraph" w:customStyle="1" w:styleId="09C6EFBFEBC84B6AA4A428F809D5CEB0">
    <w:name w:val="09C6EFBFEBC84B6AA4A428F809D5CEB0"/>
  </w:style>
  <w:style w:type="paragraph" w:customStyle="1" w:styleId="CE018A7BBC0F4A068DE4850C2540B2C1">
    <w:name w:val="CE018A7BBC0F4A068DE4850C2540B2C1"/>
  </w:style>
  <w:style w:type="paragraph" w:customStyle="1" w:styleId="F98CC43D00134780AE3FCC2357D10301">
    <w:name w:val="F98CC43D00134780AE3FCC2357D10301"/>
  </w:style>
  <w:style w:type="paragraph" w:customStyle="1" w:styleId="1AF6DEE581DF4A1FBA6724F405BD75B9">
    <w:name w:val="1AF6DEE581DF4A1FBA6724F405BD75B9"/>
  </w:style>
  <w:style w:type="paragraph" w:customStyle="1" w:styleId="B27EA77242744452A32A20EB0805FD95">
    <w:name w:val="B27EA77242744452A32A20EB0805FD95"/>
  </w:style>
  <w:style w:type="paragraph" w:customStyle="1" w:styleId="66D96F9B3EDD4FD88C6BE35D7F21CB63">
    <w:name w:val="66D96F9B3EDD4FD88C6BE35D7F21CB63"/>
  </w:style>
  <w:style w:type="paragraph" w:customStyle="1" w:styleId="34059B6C602D4E699F74D0DF8E612DD6">
    <w:name w:val="34059B6C602D4E699F74D0DF8E612DD6"/>
  </w:style>
  <w:style w:type="paragraph" w:customStyle="1" w:styleId="734DF91C0D3A4EC19BEC13095A051EC3">
    <w:name w:val="734DF91C0D3A4EC19BEC13095A051EC3"/>
  </w:style>
  <w:style w:type="paragraph" w:customStyle="1" w:styleId="CBCA2680F3C64723A5388FE945E7D19C">
    <w:name w:val="CBCA2680F3C64723A5388FE945E7D19C"/>
  </w:style>
  <w:style w:type="paragraph" w:customStyle="1" w:styleId="CAFC7465D3254AE88E454D4632C6B9B4">
    <w:name w:val="CAFC7465D3254AE88E454D4632C6B9B4"/>
  </w:style>
  <w:style w:type="paragraph" w:customStyle="1" w:styleId="012039CA8BB246279B53E149D3CC09A6">
    <w:name w:val="012039CA8BB246279B53E149D3CC09A6"/>
  </w:style>
  <w:style w:type="paragraph" w:customStyle="1" w:styleId="54E15AF069E34A649554558A4202E9B7">
    <w:name w:val="54E15AF069E34A649554558A4202E9B7"/>
  </w:style>
  <w:style w:type="paragraph" w:customStyle="1" w:styleId="480665C375FE4B05B590D3A79BEBBFEE">
    <w:name w:val="480665C375FE4B05B590D3A79BEBBFEE"/>
  </w:style>
  <w:style w:type="paragraph" w:customStyle="1" w:styleId="F5404129F22B4A2785C20A01AA1BB56B">
    <w:name w:val="F5404129F22B4A2785C20A01AA1BB56B"/>
  </w:style>
  <w:style w:type="paragraph" w:customStyle="1" w:styleId="FDF911A0BC944EBD8E1D5BD31AA4E68C">
    <w:name w:val="FDF911A0BC944EBD8E1D5BD31AA4E68C"/>
  </w:style>
  <w:style w:type="paragraph" w:customStyle="1" w:styleId="C9EECBE727BC46088938BCDADD4BF574">
    <w:name w:val="C9EECBE727BC46088938BCDADD4BF574"/>
  </w:style>
  <w:style w:type="paragraph" w:customStyle="1" w:styleId="6021B756F65C43DB80697163E237A4A2">
    <w:name w:val="6021B756F65C43DB80697163E237A4A2"/>
  </w:style>
  <w:style w:type="paragraph" w:customStyle="1" w:styleId="F2CA7CEDD8224C22B205D60B2C6E2D98">
    <w:name w:val="F2CA7CEDD8224C22B205D60B2C6E2D98"/>
  </w:style>
  <w:style w:type="paragraph" w:customStyle="1" w:styleId="DA28517D14F94E23BA2880A51FEED738">
    <w:name w:val="DA28517D14F94E23BA2880A51FEED738"/>
  </w:style>
  <w:style w:type="paragraph" w:customStyle="1" w:styleId="E36EB86A6CCC48EC9531BD7D5F11692D">
    <w:name w:val="E36EB86A6CCC48EC9531BD7D5F11692D"/>
  </w:style>
  <w:style w:type="paragraph" w:customStyle="1" w:styleId="5C58620D8F27461AB3016B6CD14802A2">
    <w:name w:val="5C58620D8F27461AB3016B6CD14802A2"/>
  </w:style>
  <w:style w:type="paragraph" w:customStyle="1" w:styleId="231076564BC14C1199057029B993214F">
    <w:name w:val="231076564BC14C1199057029B993214F"/>
    <w:rsid w:val="00B827C7"/>
  </w:style>
  <w:style w:type="paragraph" w:customStyle="1" w:styleId="A2954A5AA79F4641895CE607EAC5D94F">
    <w:name w:val="A2954A5AA79F4641895CE607EAC5D94F"/>
    <w:rsid w:val="00B82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52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Laing</dc:creator>
  <cp:keywords/>
  <dc:description/>
  <cp:lastModifiedBy>Ross Laing</cp:lastModifiedBy>
  <cp:revision>2</cp:revision>
  <dcterms:created xsi:type="dcterms:W3CDTF">2020-09-16T08:14:00Z</dcterms:created>
  <dcterms:modified xsi:type="dcterms:W3CDTF">2020-09-23T12:48:00Z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