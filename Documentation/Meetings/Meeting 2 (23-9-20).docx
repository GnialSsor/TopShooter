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Agenda:"/>
        <w:tag w:val=""/>
        <w:id w:val="31158712"/>
        <w:placeholder>
          <w:docPart w:val="405D09CC3F434B73B8B929FBADB13F8B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5690AB61" w14:textId="77777777" w:rsidR="00A40F09" w:rsidRPr="009770B3" w:rsidRDefault="00AF277F" w:rsidP="00785C64">
          <w:pPr>
            <w:pStyle w:val="Title"/>
          </w:pPr>
          <w:r w:rsidRPr="009770B3">
            <w:t>agenda</w:t>
          </w:r>
        </w:p>
      </w:sdtContent>
    </w:sdt>
    <w:p w14:paraId="070B9C9B" w14:textId="3313B1AD" w:rsidR="00A40F09" w:rsidRPr="009770B3" w:rsidRDefault="006B468B">
      <w:pPr>
        <w:pStyle w:val="Heading1"/>
      </w:pPr>
      <w:r>
        <w:t>Preparing for the Planning Stage</w:t>
      </w:r>
    </w:p>
    <w:p w14:paraId="63839D27" w14:textId="203754C6" w:rsidR="00A40F09" w:rsidRPr="009770B3" w:rsidRDefault="006B468B">
      <w:pPr>
        <w:pStyle w:val="DateTime"/>
      </w:pPr>
      <w:r>
        <w:t>23</w:t>
      </w:r>
      <w:r w:rsidR="001A344C">
        <w:t>/9/2020</w:t>
      </w:r>
    </w:p>
    <w:p w14:paraId="4B30DFDF" w14:textId="68B8FEBC" w:rsidR="00A40F09" w:rsidRPr="009770B3" w:rsidRDefault="00E95173">
      <w:pPr>
        <w:pStyle w:val="DateTime"/>
      </w:pPr>
      <w:r>
        <w:t>12</w:t>
      </w:r>
      <w:r w:rsidR="001A344C">
        <w:t>0</w:t>
      </w:r>
      <w:r>
        <w:t>0</w:t>
      </w:r>
      <w:r w:rsidR="001A344C">
        <w:t xml:space="preserve"> - </w:t>
      </w:r>
      <w:r>
        <w:t>13</w:t>
      </w:r>
      <w:r w:rsidR="001A344C">
        <w:t>40</w:t>
      </w:r>
    </w:p>
    <w:p w14:paraId="2D094DC6" w14:textId="1F8939B2" w:rsidR="00A40F09" w:rsidRPr="009770B3" w:rsidRDefault="00213608">
      <w:pPr>
        <w:pStyle w:val="AgendaInformation"/>
      </w:pPr>
      <w:sdt>
        <w:sdtPr>
          <w:alias w:val="Meeting called by:"/>
          <w:tag w:val="Meeting called by:"/>
          <w:id w:val="1996219707"/>
          <w:placeholder>
            <w:docPart w:val="D624D3ACEA6C4A538CFF7A8E8CB9A385"/>
          </w:placeholder>
          <w:temporary/>
          <w:showingPlcHdr/>
          <w15:appearance w15:val="hidden"/>
        </w:sdtPr>
        <w:sdtEndPr/>
        <w:sdtContent>
          <w:r w:rsidR="008325FA" w:rsidRPr="009770B3">
            <w:t>Meeting called by:</w:t>
          </w:r>
        </w:sdtContent>
      </w:sdt>
      <w:r w:rsidR="00AF277F" w:rsidRPr="009770B3">
        <w:t xml:space="preserve"> </w:t>
      </w:r>
      <w:r w:rsidR="00921BFF">
        <w:t>Iain</w:t>
      </w:r>
    </w:p>
    <w:p w14:paraId="3E0BA262" w14:textId="56E4FD99" w:rsidR="001A344C" w:rsidRDefault="00213608">
      <w:pPr>
        <w:pStyle w:val="AgendaInformation"/>
      </w:pPr>
      <w:sdt>
        <w:sdtPr>
          <w:alias w:val="Attendees:"/>
          <w:tag w:val="Attendees:"/>
          <w:id w:val="-1083216991"/>
          <w:placeholder>
            <w:docPart w:val="65D6A74572C041D69D91F399944FFD5B"/>
          </w:placeholder>
          <w:temporary/>
          <w:showingPlcHdr/>
          <w15:appearance w15:val="hidden"/>
        </w:sdtPr>
        <w:sdtEndPr/>
        <w:sdtContent>
          <w:r w:rsidR="008325FA" w:rsidRPr="009770B3">
            <w:t>Attendees:</w:t>
          </w:r>
        </w:sdtContent>
      </w:sdt>
      <w:r w:rsidR="00E95173">
        <w:t xml:space="preserve"> </w:t>
      </w:r>
      <w:r w:rsidR="001A344C">
        <w:t xml:space="preserve">Aiden, </w:t>
      </w:r>
      <w:r w:rsidR="00E95173">
        <w:t xml:space="preserve">Iain, </w:t>
      </w:r>
      <w:r w:rsidR="001A344C">
        <w:t>Jak, Ross</w:t>
      </w:r>
    </w:p>
    <w:p w14:paraId="52D0B6CD" w14:textId="696723A9" w:rsidR="00921BFF" w:rsidRDefault="00921BFF">
      <w:pPr>
        <w:pStyle w:val="AgendaInformation"/>
      </w:pPr>
      <w:r>
        <w:t>Absentees: Stefan</w:t>
      </w:r>
    </w:p>
    <w:p w14:paraId="130CB90D" w14:textId="77777777" w:rsidR="001A344C" w:rsidRDefault="001A344C">
      <w:pPr>
        <w:pStyle w:val="AgendaInformation"/>
      </w:pPr>
    </w:p>
    <w:p w14:paraId="1D317B38" w14:textId="63482FC8" w:rsidR="001A344C" w:rsidRDefault="001A344C" w:rsidP="00921BFF">
      <w:pPr>
        <w:pStyle w:val="AgendaInformation"/>
        <w:numPr>
          <w:ilvl w:val="0"/>
          <w:numId w:val="11"/>
        </w:numPr>
        <w:ind w:left="142" w:hanging="284"/>
      </w:pPr>
      <w:r>
        <w:t xml:space="preserve">Summary of Previous Meeting: </w:t>
      </w:r>
      <w:r w:rsidR="00921BFF">
        <w:t>Discussed what our game idea is, and what our next steps</w:t>
      </w:r>
    </w:p>
    <w:p w14:paraId="242B59D3" w14:textId="43DDED67" w:rsidR="001A344C" w:rsidRPr="009770B3" w:rsidRDefault="001A344C" w:rsidP="001A344C">
      <w:pPr>
        <w:pStyle w:val="AgendaInformation"/>
        <w:numPr>
          <w:ilvl w:val="0"/>
          <w:numId w:val="11"/>
        </w:numPr>
        <w:spacing w:after="0"/>
        <w:ind w:left="142" w:hanging="284"/>
      </w:pPr>
      <w:r>
        <w:t>Agenda</w:t>
      </w: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ayout w:type="fixed"/>
        <w:tblCellMar>
          <w:top w:w="43" w:type="dxa"/>
          <w:left w:w="0" w:type="dxa"/>
          <w:bottom w:w="288" w:type="dxa"/>
          <w:right w:w="0" w:type="dxa"/>
        </w:tblCellMar>
        <w:tblLook w:val="04A0" w:firstRow="1" w:lastRow="0" w:firstColumn="1" w:lastColumn="0" w:noHBand="0" w:noVBand="1"/>
        <w:tblDescription w:val="Table contains information about event, time and location"/>
      </w:tblPr>
      <w:tblGrid>
        <w:gridCol w:w="2036"/>
        <w:gridCol w:w="3067"/>
        <w:gridCol w:w="3537"/>
      </w:tblGrid>
      <w:tr w:rsidR="00A40F09" w:rsidRPr="009770B3" w14:paraId="5B486F4E" w14:textId="77777777" w:rsidTr="00157804">
        <w:sdt>
          <w:sdtPr>
            <w:alias w:val="Time:"/>
            <w:tag w:val="Time:"/>
            <w:id w:val="78429755"/>
            <w:placeholder>
              <w:docPart w:val="1AF6DEE581DF4A1FBA6724F405BD75B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6" w:type="dxa"/>
                <w:tcBorders>
                  <w:top w:val="single" w:sz="4" w:space="0" w:color="auto"/>
                  <w:bottom w:val="nil"/>
                </w:tcBorders>
                <w:tcMar>
                  <w:bottom w:w="0" w:type="dxa"/>
                  <w:right w:w="72" w:type="dxa"/>
                </w:tcMar>
              </w:tcPr>
              <w:p w14:paraId="04B323E7" w14:textId="77777777" w:rsidR="00A40F09" w:rsidRPr="009770B3" w:rsidRDefault="00AF277F" w:rsidP="001A344C">
                <w:pPr>
                  <w:contextualSpacing/>
                </w:pPr>
                <w:r w:rsidRPr="009770B3">
                  <w:t>Time</w:t>
                </w:r>
              </w:p>
            </w:tc>
          </w:sdtContent>
        </w:sdt>
        <w:tc>
          <w:tcPr>
            <w:tcW w:w="3067" w:type="dxa"/>
            <w:tcBorders>
              <w:top w:val="single" w:sz="4" w:space="0" w:color="auto"/>
              <w:bottom w:val="nil"/>
            </w:tcBorders>
            <w:tcMar>
              <w:bottom w:w="0" w:type="dxa"/>
              <w:right w:w="72" w:type="dxa"/>
            </w:tcMar>
          </w:tcPr>
          <w:p w14:paraId="67751761" w14:textId="21D911B5" w:rsidR="00A40F09" w:rsidRPr="009770B3" w:rsidRDefault="001A344C" w:rsidP="001A344C">
            <w:pPr>
              <w:pStyle w:val="Heading1"/>
              <w:contextualSpacing/>
              <w:outlineLvl w:val="0"/>
            </w:pPr>
            <w:r>
              <w:t>Event</w:t>
            </w:r>
          </w:p>
        </w:tc>
        <w:tc>
          <w:tcPr>
            <w:tcW w:w="3537" w:type="dxa"/>
            <w:tcBorders>
              <w:top w:val="single" w:sz="4" w:space="0" w:color="auto"/>
              <w:bottom w:val="nil"/>
            </w:tcBorders>
            <w:tcMar>
              <w:bottom w:w="0" w:type="dxa"/>
            </w:tcMar>
          </w:tcPr>
          <w:p w14:paraId="1594DB1A" w14:textId="77777777" w:rsidR="00A40F09" w:rsidRDefault="001A344C" w:rsidP="001A344C">
            <w:pPr>
              <w:contextualSpacing/>
              <w:rPr>
                <w:b/>
                <w:bCs/>
              </w:rPr>
            </w:pPr>
            <w:r w:rsidRPr="00157804">
              <w:rPr>
                <w:b/>
                <w:bCs/>
              </w:rPr>
              <w:t>Notes</w:t>
            </w:r>
          </w:p>
          <w:p w14:paraId="120EC280" w14:textId="25C1C44F" w:rsidR="00C81431" w:rsidRPr="00157804" w:rsidRDefault="00C81431" w:rsidP="001A344C">
            <w:pPr>
              <w:contextualSpacing/>
              <w:rPr>
                <w:b/>
                <w:bCs/>
              </w:rPr>
            </w:pPr>
          </w:p>
        </w:tc>
      </w:tr>
      <w:tr w:rsidR="00A40F09" w:rsidRPr="009770B3" w14:paraId="6C6AD9E5" w14:textId="77777777" w:rsidTr="00157804">
        <w:tc>
          <w:tcPr>
            <w:tcW w:w="2036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  <w:right w:w="72" w:type="dxa"/>
            </w:tcMar>
          </w:tcPr>
          <w:p w14:paraId="04E2F621" w14:textId="0A83C44C" w:rsidR="00A40F09" w:rsidRPr="009770B3" w:rsidRDefault="00921BFF">
            <w:pPr>
              <w:spacing w:after="80"/>
            </w:pPr>
            <w:r>
              <w:t>12</w:t>
            </w:r>
            <w:r w:rsidR="001A344C">
              <w:t>00</w:t>
            </w:r>
          </w:p>
        </w:tc>
        <w:tc>
          <w:tcPr>
            <w:tcW w:w="3067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  <w:right w:w="72" w:type="dxa"/>
            </w:tcMar>
          </w:tcPr>
          <w:p w14:paraId="00692BCD" w14:textId="109FC056" w:rsidR="00A403FA" w:rsidRPr="009770B3" w:rsidRDefault="00E95173" w:rsidP="00785C64">
            <w:pPr>
              <w:spacing w:after="80"/>
            </w:pPr>
            <w:r>
              <w:t>Checklist Overview</w:t>
            </w:r>
          </w:p>
        </w:tc>
        <w:tc>
          <w:tcPr>
            <w:tcW w:w="3537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</w:tcMar>
          </w:tcPr>
          <w:p w14:paraId="5603EA18" w14:textId="168D88FD" w:rsidR="00157804" w:rsidRDefault="00E95173" w:rsidP="00C81431">
            <w:pPr>
              <w:spacing w:after="80"/>
              <w:jc w:val="both"/>
            </w:pPr>
            <w:r>
              <w:t xml:space="preserve">Having looked at the checklist created; we are all happy with the tasks required in our planning stage. </w:t>
            </w:r>
          </w:p>
          <w:p w14:paraId="62FC2DB5" w14:textId="77777777" w:rsidR="00E95173" w:rsidRDefault="00E95173" w:rsidP="00C81431">
            <w:pPr>
              <w:spacing w:after="80"/>
              <w:jc w:val="both"/>
            </w:pPr>
          </w:p>
          <w:p w14:paraId="77E0214F" w14:textId="35214147" w:rsidR="00E95173" w:rsidRPr="009770B3" w:rsidRDefault="00E95173" w:rsidP="00C81431">
            <w:pPr>
              <w:spacing w:after="80"/>
              <w:jc w:val="both"/>
            </w:pPr>
            <w:r>
              <w:t>“Creation of Project Plan” has been added to the planning section of the checklist</w:t>
            </w:r>
          </w:p>
        </w:tc>
      </w:tr>
      <w:tr w:rsidR="001A344C" w:rsidRPr="009770B3" w14:paraId="3B0346E7" w14:textId="77777777" w:rsidTr="00157804">
        <w:sdt>
          <w:sdtPr>
            <w:alias w:val="Time:"/>
            <w:tag w:val="Time:"/>
            <w:id w:val="78429780"/>
            <w:placeholder>
              <w:docPart w:val="231076564BC14C1199057029B993214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6" w:type="dxa"/>
                <w:tcBorders>
                  <w:bottom w:val="nil"/>
                </w:tcBorders>
                <w:tcMar>
                  <w:bottom w:w="0" w:type="dxa"/>
                  <w:right w:w="72" w:type="dxa"/>
                </w:tcMar>
              </w:tcPr>
              <w:p w14:paraId="5A360C51" w14:textId="77777777" w:rsidR="001A344C" w:rsidRPr="009770B3" w:rsidRDefault="001A344C" w:rsidP="001A344C">
                <w:pPr>
                  <w:spacing w:after="80"/>
                </w:pPr>
                <w:r w:rsidRPr="009770B3">
                  <w:t>Time</w:t>
                </w:r>
              </w:p>
            </w:tc>
          </w:sdtContent>
        </w:sdt>
        <w:tc>
          <w:tcPr>
            <w:tcW w:w="3067" w:type="dxa"/>
            <w:tcBorders>
              <w:bottom w:val="nil"/>
            </w:tcBorders>
            <w:tcMar>
              <w:bottom w:w="0" w:type="dxa"/>
              <w:right w:w="72" w:type="dxa"/>
            </w:tcMar>
          </w:tcPr>
          <w:p w14:paraId="66836F71" w14:textId="27ED795B" w:rsidR="001A344C" w:rsidRPr="009770B3" w:rsidRDefault="001A344C" w:rsidP="001A344C">
            <w:pPr>
              <w:pStyle w:val="Heading1"/>
              <w:spacing w:after="80"/>
              <w:outlineLvl w:val="0"/>
            </w:pPr>
            <w:r>
              <w:t>Event</w:t>
            </w:r>
          </w:p>
        </w:tc>
        <w:tc>
          <w:tcPr>
            <w:tcW w:w="3537" w:type="dxa"/>
            <w:tcBorders>
              <w:bottom w:val="nil"/>
            </w:tcBorders>
            <w:tcMar>
              <w:bottom w:w="0" w:type="dxa"/>
            </w:tcMar>
          </w:tcPr>
          <w:p w14:paraId="364EE2E3" w14:textId="77777777" w:rsidR="001A344C" w:rsidRDefault="001A344C" w:rsidP="001A344C">
            <w:pPr>
              <w:spacing w:after="80"/>
              <w:rPr>
                <w:b/>
                <w:bCs/>
              </w:rPr>
            </w:pPr>
            <w:r w:rsidRPr="00157804">
              <w:rPr>
                <w:b/>
                <w:bCs/>
              </w:rPr>
              <w:t>Notes</w:t>
            </w:r>
          </w:p>
          <w:p w14:paraId="5B573118" w14:textId="77C75D30" w:rsidR="00C81431" w:rsidRPr="00157804" w:rsidRDefault="00C81431" w:rsidP="001A344C">
            <w:pPr>
              <w:spacing w:after="80"/>
              <w:rPr>
                <w:b/>
                <w:bCs/>
              </w:rPr>
            </w:pPr>
          </w:p>
        </w:tc>
      </w:tr>
      <w:tr w:rsidR="00A40F09" w:rsidRPr="009770B3" w14:paraId="0691D022" w14:textId="77777777" w:rsidTr="00157804">
        <w:tc>
          <w:tcPr>
            <w:tcW w:w="2036" w:type="dxa"/>
            <w:tcBorders>
              <w:top w:val="nil"/>
              <w:bottom w:val="single" w:sz="4" w:space="0" w:color="auto"/>
            </w:tcBorders>
            <w:tcMar>
              <w:top w:w="0" w:type="dxa"/>
              <w:right w:w="72" w:type="dxa"/>
            </w:tcMar>
          </w:tcPr>
          <w:p w14:paraId="07C3D5F3" w14:textId="31B5FE7B" w:rsidR="00A40F09" w:rsidRPr="009770B3" w:rsidRDefault="00E95173">
            <w:pPr>
              <w:spacing w:after="80"/>
            </w:pPr>
            <w:r>
              <w:t>12</w:t>
            </w:r>
            <w:r w:rsidR="00157804">
              <w:t>10</w:t>
            </w:r>
          </w:p>
        </w:tc>
        <w:tc>
          <w:tcPr>
            <w:tcW w:w="3067" w:type="dxa"/>
            <w:tcBorders>
              <w:top w:val="nil"/>
              <w:bottom w:val="single" w:sz="4" w:space="0" w:color="auto"/>
            </w:tcBorders>
            <w:tcMar>
              <w:top w:w="0" w:type="dxa"/>
              <w:right w:w="72" w:type="dxa"/>
            </w:tcMar>
          </w:tcPr>
          <w:p w14:paraId="60F8E543" w14:textId="238A318A" w:rsidR="00A403FA" w:rsidRPr="009770B3" w:rsidRDefault="00921BFF" w:rsidP="00785C64">
            <w:pPr>
              <w:spacing w:after="80"/>
            </w:pPr>
            <w:r>
              <w:t>Delegating Tasks</w:t>
            </w:r>
          </w:p>
        </w:tc>
        <w:tc>
          <w:tcPr>
            <w:tcW w:w="3537" w:type="dxa"/>
            <w:tcBorders>
              <w:top w:val="nil"/>
              <w:bottom w:val="single" w:sz="4" w:space="0" w:color="auto"/>
            </w:tcBorders>
            <w:tcMar>
              <w:top w:w="0" w:type="dxa"/>
            </w:tcMar>
          </w:tcPr>
          <w:p w14:paraId="202F2A92" w14:textId="38F585B7" w:rsidR="00E95173" w:rsidRPr="00E95173" w:rsidRDefault="00E95173" w:rsidP="00E95173">
            <w:pPr>
              <w:pStyle w:val="ListParagraph"/>
              <w:numPr>
                <w:ilvl w:val="0"/>
                <w:numId w:val="13"/>
              </w:numPr>
              <w:ind w:left="145" w:hanging="145"/>
              <w:jc w:val="both"/>
            </w:pPr>
            <w:r w:rsidRPr="00E95173">
              <w:t>Aiden - Identifying Physical &amp; Information Resources</w:t>
            </w:r>
          </w:p>
          <w:p w14:paraId="3E179004" w14:textId="28FCB309" w:rsidR="00E95173" w:rsidRDefault="00E95173" w:rsidP="00E95173">
            <w:pPr>
              <w:spacing w:after="80"/>
              <w:ind w:left="145" w:hanging="145"/>
              <w:jc w:val="both"/>
            </w:pPr>
          </w:p>
          <w:p w14:paraId="016D21FC" w14:textId="0C354B12" w:rsidR="00E95173" w:rsidRDefault="00E95173" w:rsidP="00E95173">
            <w:pPr>
              <w:pStyle w:val="ListParagraph"/>
              <w:numPr>
                <w:ilvl w:val="0"/>
                <w:numId w:val="13"/>
              </w:numPr>
              <w:ind w:left="145" w:hanging="145"/>
              <w:jc w:val="both"/>
            </w:pPr>
            <w:r w:rsidRPr="00E95173">
              <w:t>Iain - Create Use Case Diagrams</w:t>
            </w:r>
          </w:p>
          <w:p w14:paraId="738DA8E9" w14:textId="1C95D567" w:rsidR="008824CD" w:rsidRDefault="008824CD" w:rsidP="008824CD">
            <w:pPr>
              <w:pStyle w:val="ListParagraph"/>
              <w:ind w:left="145"/>
              <w:jc w:val="both"/>
            </w:pPr>
          </w:p>
          <w:p w14:paraId="3B28937B" w14:textId="3938BDD6" w:rsidR="008824CD" w:rsidRPr="00E95173" w:rsidRDefault="008824CD" w:rsidP="008824CD">
            <w:pPr>
              <w:pStyle w:val="ListParagraph"/>
              <w:numPr>
                <w:ilvl w:val="0"/>
                <w:numId w:val="13"/>
              </w:numPr>
              <w:ind w:left="145" w:hanging="142"/>
              <w:jc w:val="both"/>
            </w:pPr>
            <w:r>
              <w:t>Jak - Research on similar styled games</w:t>
            </w:r>
          </w:p>
          <w:p w14:paraId="3E54EB14" w14:textId="77777777" w:rsidR="00E95173" w:rsidRDefault="00E95173" w:rsidP="00E95173">
            <w:pPr>
              <w:spacing w:after="80"/>
              <w:ind w:left="145" w:hanging="145"/>
              <w:jc w:val="both"/>
            </w:pPr>
          </w:p>
          <w:p w14:paraId="10CF205E" w14:textId="11AD0C37" w:rsidR="00C81431" w:rsidRDefault="00E95173" w:rsidP="00E95173">
            <w:pPr>
              <w:pStyle w:val="ListParagraph"/>
              <w:numPr>
                <w:ilvl w:val="0"/>
                <w:numId w:val="13"/>
              </w:numPr>
              <w:ind w:left="145" w:hanging="145"/>
              <w:jc w:val="both"/>
            </w:pPr>
            <w:r w:rsidRPr="00E95173">
              <w:t>Ross - Create Project Brief &amp; Create Project Plan</w:t>
            </w:r>
          </w:p>
          <w:p w14:paraId="36BA65BC" w14:textId="27DDA947" w:rsidR="008824CD" w:rsidRDefault="008824CD" w:rsidP="008824CD">
            <w:pPr>
              <w:pStyle w:val="ListParagraph"/>
              <w:ind w:left="145"/>
              <w:jc w:val="both"/>
            </w:pPr>
          </w:p>
          <w:p w14:paraId="7DB3C34F" w14:textId="6B844060" w:rsidR="008824CD" w:rsidRPr="00E95173" w:rsidRDefault="008824CD" w:rsidP="008824CD">
            <w:pPr>
              <w:pStyle w:val="ListParagraph"/>
              <w:numPr>
                <w:ilvl w:val="0"/>
                <w:numId w:val="13"/>
              </w:numPr>
              <w:ind w:left="145" w:hanging="145"/>
              <w:jc w:val="both"/>
            </w:pPr>
            <w:r>
              <w:t>Stefan - Research into implementing Real Time Gameplay</w:t>
            </w:r>
          </w:p>
          <w:p w14:paraId="59A5620D" w14:textId="3B017F5E" w:rsidR="00E95173" w:rsidRDefault="00E95173" w:rsidP="00C81431">
            <w:pPr>
              <w:spacing w:after="80"/>
              <w:jc w:val="both"/>
            </w:pPr>
          </w:p>
          <w:p w14:paraId="2DAB6A83" w14:textId="77777777" w:rsidR="00C81431" w:rsidRDefault="00C81431" w:rsidP="00C81431">
            <w:pPr>
              <w:spacing w:after="80"/>
              <w:jc w:val="both"/>
            </w:pPr>
          </w:p>
          <w:p w14:paraId="1B682CF7" w14:textId="03B40EE0" w:rsidR="00C81431" w:rsidRPr="009770B3" w:rsidRDefault="00C81431" w:rsidP="00C81431">
            <w:pPr>
              <w:spacing w:after="80"/>
              <w:jc w:val="both"/>
            </w:pPr>
          </w:p>
        </w:tc>
      </w:tr>
      <w:tr w:rsidR="00157804" w:rsidRPr="009770B3" w14:paraId="6420F33E" w14:textId="77777777" w:rsidTr="00157804">
        <w:trPr>
          <w:trHeight w:val="242"/>
        </w:trPr>
        <w:sdt>
          <w:sdtPr>
            <w:alias w:val="Time:"/>
            <w:tag w:val="Time:"/>
            <w:id w:val="-1639646747"/>
            <w:placeholder>
              <w:docPart w:val="A2954A5AA79F4641895CE607EAC5D94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6" w:type="dxa"/>
                <w:tcBorders>
                  <w:top w:val="single" w:sz="4" w:space="0" w:color="auto"/>
                  <w:bottom w:val="nil"/>
                </w:tcBorders>
                <w:tcMar>
                  <w:top w:w="0" w:type="dxa"/>
                  <w:right w:w="72" w:type="dxa"/>
                </w:tcMar>
              </w:tcPr>
              <w:p w14:paraId="543121C1" w14:textId="62E77839" w:rsidR="00157804" w:rsidRPr="009770B3" w:rsidRDefault="00157804" w:rsidP="00C81431">
                <w:r w:rsidRPr="009770B3">
                  <w:t>Time</w:t>
                </w:r>
              </w:p>
            </w:tc>
          </w:sdtContent>
        </w:sdt>
        <w:tc>
          <w:tcPr>
            <w:tcW w:w="3067" w:type="dxa"/>
            <w:tcBorders>
              <w:top w:val="single" w:sz="4" w:space="0" w:color="auto"/>
              <w:bottom w:val="nil"/>
            </w:tcBorders>
            <w:tcMar>
              <w:top w:w="0" w:type="dxa"/>
              <w:right w:w="72" w:type="dxa"/>
            </w:tcMar>
          </w:tcPr>
          <w:p w14:paraId="7BE8DB13" w14:textId="1D515580" w:rsidR="00157804" w:rsidRPr="009770B3" w:rsidRDefault="00157804" w:rsidP="00C81431">
            <w:r>
              <w:t>Event</w:t>
            </w:r>
          </w:p>
        </w:tc>
        <w:tc>
          <w:tcPr>
            <w:tcW w:w="3537" w:type="dxa"/>
            <w:tcBorders>
              <w:top w:val="single" w:sz="4" w:space="0" w:color="auto"/>
              <w:bottom w:val="nil"/>
            </w:tcBorders>
            <w:tcMar>
              <w:top w:w="0" w:type="dxa"/>
            </w:tcMar>
          </w:tcPr>
          <w:p w14:paraId="2F2972AC" w14:textId="5449CD51" w:rsidR="00157804" w:rsidRPr="009770B3" w:rsidRDefault="00157804" w:rsidP="00C81431">
            <w:r w:rsidRPr="00157804">
              <w:rPr>
                <w:b/>
                <w:bCs/>
              </w:rPr>
              <w:t>Notes</w:t>
            </w:r>
          </w:p>
        </w:tc>
      </w:tr>
      <w:tr w:rsidR="00157804" w:rsidRPr="009770B3" w14:paraId="112DFDB9" w14:textId="77777777" w:rsidTr="00157804">
        <w:trPr>
          <w:trHeight w:val="80"/>
        </w:trPr>
        <w:tc>
          <w:tcPr>
            <w:tcW w:w="2036" w:type="dxa"/>
            <w:tcBorders>
              <w:top w:val="nil"/>
              <w:bottom w:val="single" w:sz="4" w:space="0" w:color="auto"/>
            </w:tcBorders>
            <w:tcMar>
              <w:top w:w="0" w:type="dxa"/>
              <w:right w:w="72" w:type="dxa"/>
            </w:tcMar>
          </w:tcPr>
          <w:p w14:paraId="4D6FA5E8" w14:textId="2EEF5D88" w:rsidR="00157804" w:rsidRDefault="008824CD" w:rsidP="00C81431">
            <w:r>
              <w:t>122</w:t>
            </w:r>
            <w:r w:rsidR="00157804">
              <w:t>0</w:t>
            </w:r>
          </w:p>
        </w:tc>
        <w:tc>
          <w:tcPr>
            <w:tcW w:w="3067" w:type="dxa"/>
            <w:tcBorders>
              <w:top w:val="nil"/>
              <w:bottom w:val="single" w:sz="4" w:space="0" w:color="auto"/>
            </w:tcBorders>
            <w:tcMar>
              <w:top w:w="0" w:type="dxa"/>
              <w:right w:w="72" w:type="dxa"/>
            </w:tcMar>
          </w:tcPr>
          <w:p w14:paraId="4F3C9B1C" w14:textId="4D8204CC" w:rsidR="00157804" w:rsidRDefault="00157804" w:rsidP="00C81431">
            <w:r>
              <w:t>Next Steps</w:t>
            </w:r>
          </w:p>
        </w:tc>
        <w:tc>
          <w:tcPr>
            <w:tcW w:w="3537" w:type="dxa"/>
            <w:tcBorders>
              <w:top w:val="nil"/>
              <w:bottom w:val="single" w:sz="4" w:space="0" w:color="auto"/>
            </w:tcBorders>
            <w:tcMar>
              <w:top w:w="0" w:type="dxa"/>
            </w:tcMar>
          </w:tcPr>
          <w:p w14:paraId="59E7518F" w14:textId="77777777" w:rsidR="00C81431" w:rsidRDefault="008824CD" w:rsidP="00C81431">
            <w:pPr>
              <w:jc w:val="both"/>
            </w:pPr>
            <w:r>
              <w:t>Tasks to be completed for the next meeting and reviewed by peers in the group.</w:t>
            </w:r>
          </w:p>
          <w:p w14:paraId="5988FB92" w14:textId="77777777" w:rsidR="008824CD" w:rsidRDefault="008824CD" w:rsidP="00C81431">
            <w:pPr>
              <w:jc w:val="both"/>
            </w:pPr>
          </w:p>
          <w:p w14:paraId="6317553D" w14:textId="1477D63E" w:rsidR="008824CD" w:rsidRPr="00C81431" w:rsidRDefault="008824CD" w:rsidP="00C81431">
            <w:pPr>
              <w:jc w:val="both"/>
            </w:pPr>
            <w:r>
              <w:t>Ross will look into setting up current documentation in our GitLab section.</w:t>
            </w:r>
          </w:p>
        </w:tc>
      </w:tr>
    </w:tbl>
    <w:sdt>
      <w:sdtPr>
        <w:alias w:val="Additional information:"/>
        <w:tag w:val="Additional information:"/>
        <w:id w:val="-378390545"/>
        <w:placeholder>
          <w:docPart w:val="E36EB86A6CCC48EC9531BD7D5F11692D"/>
        </w:placeholder>
        <w:temporary/>
        <w:showingPlcHdr/>
        <w15:appearance w15:val="hidden"/>
      </w:sdtPr>
      <w:sdtEndPr/>
      <w:sdtContent>
        <w:p w14:paraId="22EA5802" w14:textId="77777777" w:rsidR="00A40F09" w:rsidRPr="009770B3" w:rsidRDefault="00AF277F">
          <w:pPr>
            <w:pStyle w:val="Heading2"/>
          </w:pPr>
          <w:r w:rsidRPr="009770B3">
            <w:t>Additional Information:</w:t>
          </w:r>
        </w:p>
      </w:sdtContent>
    </w:sdt>
    <w:p w14:paraId="133F0C49" w14:textId="02CED49E" w:rsidR="00D26914" w:rsidRDefault="001A344C" w:rsidP="00C81431">
      <w:pPr>
        <w:jc w:val="both"/>
      </w:pPr>
      <w:r>
        <w:t xml:space="preserve">Original meeting time was </w:t>
      </w:r>
      <w:r w:rsidR="00921BFF">
        <w:rPr>
          <w:i/>
          <w:iCs/>
        </w:rPr>
        <w:t>12p</w:t>
      </w:r>
      <w:r w:rsidRPr="001A344C">
        <w:rPr>
          <w:i/>
          <w:iCs/>
        </w:rPr>
        <w:t>m Wednesday</w:t>
      </w:r>
      <w:r>
        <w:t xml:space="preserve">. New meeting time, as of the next meeting is </w:t>
      </w:r>
      <w:r w:rsidR="00921BFF">
        <w:rPr>
          <w:i/>
          <w:iCs/>
          <w:u w:val="single"/>
        </w:rPr>
        <w:t>Tu</w:t>
      </w:r>
      <w:r w:rsidRPr="001A344C">
        <w:rPr>
          <w:i/>
          <w:iCs/>
          <w:u w:val="single"/>
        </w:rPr>
        <w:t xml:space="preserve">esday </w:t>
      </w:r>
      <w:r w:rsidR="00921BFF">
        <w:rPr>
          <w:i/>
          <w:iCs/>
          <w:u w:val="single"/>
        </w:rPr>
        <w:t>3</w:t>
      </w:r>
      <w:r w:rsidRPr="001A344C">
        <w:rPr>
          <w:i/>
          <w:iCs/>
          <w:u w:val="single"/>
        </w:rPr>
        <w:t>pm</w:t>
      </w:r>
      <w:r>
        <w:t xml:space="preserve"> to suit everyone’s needs</w:t>
      </w:r>
    </w:p>
    <w:sectPr w:rsidR="00D26914">
      <w:headerReference w:type="default" r:id="rId7"/>
      <w:footerReference w:type="default" r:id="rId8"/>
      <w:pgSz w:w="12240" w:h="15840"/>
      <w:pgMar w:top="720" w:right="1800" w:bottom="1152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581F7" w14:textId="77777777" w:rsidR="00213608" w:rsidRDefault="00213608">
      <w:pPr>
        <w:spacing w:after="0"/>
      </w:pPr>
      <w:r>
        <w:separator/>
      </w:r>
    </w:p>
  </w:endnote>
  <w:endnote w:type="continuationSeparator" w:id="0">
    <w:p w14:paraId="0955A856" w14:textId="77777777" w:rsidR="00213608" w:rsidRDefault="002136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2169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31EE1" w14:textId="77777777" w:rsidR="00A40F09" w:rsidRDefault="00AF27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69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9CEF4" w14:textId="77777777" w:rsidR="00213608" w:rsidRDefault="00213608">
      <w:pPr>
        <w:spacing w:after="0"/>
      </w:pPr>
      <w:r>
        <w:separator/>
      </w:r>
    </w:p>
  </w:footnote>
  <w:footnote w:type="continuationSeparator" w:id="0">
    <w:p w14:paraId="2E7F4412" w14:textId="77777777" w:rsidR="00213608" w:rsidRDefault="0021360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genda:"/>
      <w:tag w:val="Agenda:"/>
      <w:id w:val="-42448758"/>
      <w:placeholder>
        <w:docPart w:val="34059B6C602D4E699F74D0DF8E612DD6"/>
      </w:placeholder>
      <w:showingPlcHdr/>
      <w:dataBinding w:prefixMappings="xmlns:ns0='http://schemas.openxmlformats.org/officeDocument/2006/extended-properties' " w:xpath="/ns0:Properties[1]/ns0:Company[1]" w:storeItemID="{6668398D-A668-4E3E-A5EB-62B293D839F1}"/>
      <w15:appearance w15:val="hidden"/>
      <w:text w:multiLine="1"/>
    </w:sdtPr>
    <w:sdtEndPr/>
    <w:sdtContent>
      <w:p w14:paraId="5507B8A0" w14:textId="77777777" w:rsidR="00A40F09" w:rsidRDefault="00584325">
        <w:pPr>
          <w:pStyle w:val="Title"/>
        </w:pPr>
        <w:r>
          <w:t>agenda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7BAE3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08E63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C4728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B4B0C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36B39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1AA9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D25C5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D86F3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D8C7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B852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4A10DF5"/>
    <w:multiLevelType w:val="hybridMultilevel"/>
    <w:tmpl w:val="974CA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40A3B"/>
    <w:multiLevelType w:val="hybridMultilevel"/>
    <w:tmpl w:val="3D6EF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A3EE6"/>
    <w:multiLevelType w:val="hybridMultilevel"/>
    <w:tmpl w:val="79227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11"/>
    <w:rsid w:val="000B4A87"/>
    <w:rsid w:val="00157804"/>
    <w:rsid w:val="001A344C"/>
    <w:rsid w:val="001A7254"/>
    <w:rsid w:val="001A789B"/>
    <w:rsid w:val="00201B9D"/>
    <w:rsid w:val="00213608"/>
    <w:rsid w:val="00283911"/>
    <w:rsid w:val="0034533A"/>
    <w:rsid w:val="003657E0"/>
    <w:rsid w:val="003D5CF1"/>
    <w:rsid w:val="00404FC1"/>
    <w:rsid w:val="00502B2A"/>
    <w:rsid w:val="0057417F"/>
    <w:rsid w:val="00584325"/>
    <w:rsid w:val="005F4292"/>
    <w:rsid w:val="00636B36"/>
    <w:rsid w:val="006B468B"/>
    <w:rsid w:val="00785C64"/>
    <w:rsid w:val="008325FA"/>
    <w:rsid w:val="008824CD"/>
    <w:rsid w:val="008C2B0F"/>
    <w:rsid w:val="00921BFF"/>
    <w:rsid w:val="009519AE"/>
    <w:rsid w:val="00956F7A"/>
    <w:rsid w:val="009770B3"/>
    <w:rsid w:val="00A403FA"/>
    <w:rsid w:val="00A40F09"/>
    <w:rsid w:val="00AB6532"/>
    <w:rsid w:val="00AE66C1"/>
    <w:rsid w:val="00AF277F"/>
    <w:rsid w:val="00C81431"/>
    <w:rsid w:val="00D26914"/>
    <w:rsid w:val="00E14AB0"/>
    <w:rsid w:val="00E334F6"/>
    <w:rsid w:val="00E95173"/>
    <w:rsid w:val="00EC4863"/>
    <w:rsid w:val="00EE2E2E"/>
    <w:rsid w:val="00F9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56141"/>
  <w15:chartTrackingRefBased/>
  <w15:docId w15:val="{90D4C0BA-BDFE-4471-AEDA-B9527089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33A"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outlineLvl w:val="0"/>
    </w:pPr>
    <w:rPr>
      <w:rFonts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keepNext/>
      <w:keepLines/>
      <w:spacing w:before="320"/>
      <w:contextualSpacing/>
      <w:outlineLvl w:val="1"/>
    </w:pPr>
    <w:rPr>
      <w:rFonts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201B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201B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201B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201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201B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201B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201B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65F91" w:themeColor="accent1" w:themeShade="BF"/>
      <w:spacing w:val="0"/>
      <w:sz w:val="22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</w:rPr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</w:rPr>
  </w:style>
  <w:style w:type="paragraph" w:styleId="Title">
    <w:name w:val="Title"/>
    <w:basedOn w:val="Normal"/>
    <w:link w:val="TitleChar"/>
    <w:uiPriority w:val="1"/>
    <w:qFormat/>
    <w:rsid w:val="00785C64"/>
    <w:pPr>
      <w:spacing w:after="1260"/>
      <w:ind w:left="-86"/>
      <w:contextualSpacing/>
    </w:pPr>
    <w:rPr>
      <w:rFonts w:cstheme="majorBidi"/>
      <w:color w:val="595959" w:themeColor="text1" w:themeTint="A6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85C64"/>
    <w:rPr>
      <w:rFonts w:cstheme="majorBidi"/>
      <w:color w:val="595959" w:themeColor="text1" w:themeTint="A6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404FC1"/>
    <w:rPr>
      <w:color w:val="595959" w:themeColor="text1" w:themeTint="A6"/>
      <w:sz w:val="22"/>
    </w:rPr>
  </w:style>
  <w:style w:type="table" w:styleId="TableGrid">
    <w:name w:val="Table Grid"/>
    <w:basedOn w:val="TableNormal"/>
    <w:uiPriority w:val="1"/>
    <w:pPr>
      <w:spacing w:after="0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Pr>
      <w:rFonts w:cstheme="majorBidi"/>
      <w:b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Pr>
      <w:rFonts w:cstheme="majorBidi"/>
      <w:b/>
      <w:sz w:val="22"/>
      <w:szCs w:val="26"/>
    </w:rPr>
  </w:style>
  <w:style w:type="paragraph" w:customStyle="1" w:styleId="DateTime">
    <w:name w:val="Date &amp; Time"/>
    <w:basedOn w:val="Normal"/>
    <w:uiPriority w:val="3"/>
    <w:qFormat/>
    <w:pPr>
      <w:spacing w:after="300"/>
      <w:contextualSpacing/>
    </w:pPr>
    <w:rPr>
      <w:rFonts w:eastAsiaTheme="minorHAnsi"/>
      <w:lang w:eastAsia="en-US"/>
    </w:rPr>
  </w:style>
  <w:style w:type="paragraph" w:customStyle="1" w:styleId="AgendaInformation">
    <w:name w:val="Agenda Information"/>
    <w:basedOn w:val="Normal"/>
    <w:uiPriority w:val="4"/>
    <w:qFormat/>
    <w:pPr>
      <w:spacing w:after="600" w:line="336" w:lineRule="auto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65F91" w:themeColor="accent1" w:themeShade="BF"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A5A5A" w:themeColor="text1" w:themeTint="A5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</w:rPr>
  </w:style>
  <w:style w:type="paragraph" w:styleId="Bibliography">
    <w:name w:val="Bibliography"/>
    <w:basedOn w:val="Normal"/>
    <w:next w:val="Normal"/>
    <w:uiPriority w:val="37"/>
    <w:semiHidden/>
    <w:unhideWhenUsed/>
    <w:rsid w:val="00201B9D"/>
  </w:style>
  <w:style w:type="paragraph" w:styleId="BlockText">
    <w:name w:val="Block Text"/>
    <w:basedOn w:val="Normal"/>
    <w:uiPriority w:val="99"/>
    <w:semiHidden/>
    <w:unhideWhenUsed/>
    <w:rsid w:val="00404FC1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01B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01B9D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01B9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01B9D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01B9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01B9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01B9D"/>
    <w:pPr>
      <w:spacing w:after="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01B9D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01B9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01B9D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01B9D"/>
    <w:pPr>
      <w:spacing w:after="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01B9D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01B9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01B9D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01B9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01B9D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1B9D"/>
    <w:pPr>
      <w:spacing w:after="200"/>
    </w:pPr>
    <w:rPr>
      <w:i/>
      <w:iCs/>
      <w:color w:val="1F497D" w:themeColor="text2"/>
    </w:rPr>
  </w:style>
  <w:style w:type="paragraph" w:styleId="Closing">
    <w:name w:val="Closing"/>
    <w:basedOn w:val="Normal"/>
    <w:link w:val="ClosingChar"/>
    <w:uiPriority w:val="99"/>
    <w:semiHidden/>
    <w:unhideWhenUsed/>
    <w:rsid w:val="00201B9D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01B9D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01B9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B9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B9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B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B9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1B9D"/>
  </w:style>
  <w:style w:type="character" w:customStyle="1" w:styleId="DateChar">
    <w:name w:val="Date Char"/>
    <w:basedOn w:val="DefaultParagraphFont"/>
    <w:link w:val="Date"/>
    <w:uiPriority w:val="99"/>
    <w:semiHidden/>
    <w:rsid w:val="00201B9D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01B9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01B9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01B9D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01B9D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201B9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201B9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1B9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01B9D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01B9D"/>
    <w:rPr>
      <w:color w:val="800080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01B9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1B9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201B9D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201B9D"/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201B9D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201B9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201B9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01B9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01B9D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01B9D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B9D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B9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01B9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201B9D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01B9D"/>
    <w:pPr>
      <w:spacing w:after="0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01B9D"/>
    <w:pPr>
      <w:spacing w:after="0"/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01B9D"/>
    <w:pPr>
      <w:spacing w:after="0"/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01B9D"/>
    <w:pPr>
      <w:spacing w:after="0"/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01B9D"/>
    <w:pPr>
      <w:spacing w:after="0"/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01B9D"/>
    <w:pPr>
      <w:spacing w:after="0"/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01B9D"/>
    <w:pPr>
      <w:spacing w:after="0"/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01B9D"/>
    <w:pPr>
      <w:spacing w:after="0"/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01B9D"/>
    <w:pPr>
      <w:spacing w:after="0"/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01B9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01B9D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01B9D"/>
    <w:rPr>
      <w:sz w:val="22"/>
    </w:rPr>
  </w:style>
  <w:style w:type="paragraph" w:styleId="List">
    <w:name w:val="List"/>
    <w:basedOn w:val="Normal"/>
    <w:uiPriority w:val="99"/>
    <w:semiHidden/>
    <w:unhideWhenUsed/>
    <w:rsid w:val="00201B9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01B9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01B9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01B9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01B9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01B9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01B9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01B9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01B9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01B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01B9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01B9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01B9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01B9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01B9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01B9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01B9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01B9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01B9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01B9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01B9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01B9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01B9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01B9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01B9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01B9D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201B9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01B9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01B9D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01B9D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201B9D"/>
    <w:rPr>
      <w:sz w:val="22"/>
    </w:rPr>
  </w:style>
  <w:style w:type="table" w:styleId="PlainTable1">
    <w:name w:val="Plain Table 1"/>
    <w:basedOn w:val="TableNormal"/>
    <w:uiPriority w:val="41"/>
    <w:rsid w:val="00201B9D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01B9D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01B9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01B9D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1B9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01B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01B9D"/>
    <w:rPr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01B9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01B9D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01B9D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01B9D"/>
    <w:rPr>
      <w:sz w:val="22"/>
    </w:rPr>
  </w:style>
  <w:style w:type="character" w:styleId="SmartHyperlink">
    <w:name w:val="Smart Hyperlink"/>
    <w:basedOn w:val="DefaultParagraphFont"/>
    <w:uiPriority w:val="99"/>
    <w:semiHidden/>
    <w:unhideWhenUsed/>
    <w:rsid w:val="00201B9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01B9D"/>
    <w:rPr>
      <w:b/>
      <w:bCs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01B9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01B9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201B9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01B9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01B9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01B9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01B9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01B9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01B9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01B9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01B9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01B9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01B9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01B9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01B9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01B9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01B9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01B9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01B9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01B9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01B9D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01B9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01B9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01B9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01B9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01B9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01B9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01B9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01B9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201B9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0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01B9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01B9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01B9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01B9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01B9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01B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01B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01B9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01B9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01B9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01B9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01B9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01B9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1B9D"/>
    <w:pPr>
      <w:spacing w:before="240" w:after="0"/>
      <w:outlineLvl w:val="9"/>
    </w:pPr>
    <w:rPr>
      <w:rFonts w:asciiTheme="majorHAnsi" w:eastAsiaTheme="majorEastAsia" w:hAnsiTheme="majorHAnsi"/>
      <w:b w:val="0"/>
      <w:color w:val="365F91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04FC1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s%20Laing\AppData\Roaming\Microsoft\Templates\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05D09CC3F434B73B8B929FBADB13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8BF43-4C81-4B2F-AA4D-4C501A2069C9}"/>
      </w:docPartPr>
      <w:docPartBody>
        <w:p w:rsidR="00BA4C50" w:rsidRDefault="00A30C4B">
          <w:pPr>
            <w:pStyle w:val="405D09CC3F434B73B8B929FBADB13F8B"/>
          </w:pPr>
          <w:r w:rsidRPr="009770B3">
            <w:t>agenda</w:t>
          </w:r>
        </w:p>
      </w:docPartBody>
    </w:docPart>
    <w:docPart>
      <w:docPartPr>
        <w:name w:val="D624D3ACEA6C4A538CFF7A8E8CB9A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6142F-B3DE-49EE-928E-7FCE9A0C8B01}"/>
      </w:docPartPr>
      <w:docPartBody>
        <w:p w:rsidR="00BA4C50" w:rsidRDefault="00A30C4B">
          <w:pPr>
            <w:pStyle w:val="D624D3ACEA6C4A538CFF7A8E8CB9A385"/>
          </w:pPr>
          <w:r w:rsidRPr="009770B3">
            <w:t>Meeting called by:</w:t>
          </w:r>
        </w:p>
      </w:docPartBody>
    </w:docPart>
    <w:docPart>
      <w:docPartPr>
        <w:name w:val="65D6A74572C041D69D91F399944FF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5B8BC-3270-4549-A304-1C6A9B3E8301}"/>
      </w:docPartPr>
      <w:docPartBody>
        <w:p w:rsidR="00BA4C50" w:rsidRDefault="00A30C4B">
          <w:pPr>
            <w:pStyle w:val="65D6A74572C041D69D91F399944FFD5B"/>
          </w:pPr>
          <w:r w:rsidRPr="009770B3">
            <w:t>Attendees:</w:t>
          </w:r>
        </w:p>
      </w:docPartBody>
    </w:docPart>
    <w:docPart>
      <w:docPartPr>
        <w:name w:val="1AF6DEE581DF4A1FBA6724F405BD7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C8589-E050-40F3-BECC-BA6A75CC242D}"/>
      </w:docPartPr>
      <w:docPartBody>
        <w:p w:rsidR="00BA4C50" w:rsidRDefault="00A30C4B">
          <w:pPr>
            <w:pStyle w:val="1AF6DEE581DF4A1FBA6724F405BD75B9"/>
          </w:pPr>
          <w:r w:rsidRPr="009770B3">
            <w:t>Time</w:t>
          </w:r>
        </w:p>
      </w:docPartBody>
    </w:docPart>
    <w:docPart>
      <w:docPartPr>
        <w:name w:val="34059B6C602D4E699F74D0DF8E612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92A3C-8EDE-494D-8017-F74CCD50630B}"/>
      </w:docPartPr>
      <w:docPartBody>
        <w:p w:rsidR="00BA4C50" w:rsidRDefault="00A30C4B">
          <w:pPr>
            <w:pStyle w:val="34059B6C602D4E699F74D0DF8E612DD6"/>
          </w:pPr>
          <w:r>
            <w:t>Time 1</w:t>
          </w:r>
        </w:p>
      </w:docPartBody>
    </w:docPart>
    <w:docPart>
      <w:docPartPr>
        <w:name w:val="E36EB86A6CCC48EC9531BD7D5F116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997AE-6BF1-4EA5-BF01-F59A1A2BA04C}"/>
      </w:docPartPr>
      <w:docPartBody>
        <w:p w:rsidR="00BA4C50" w:rsidRDefault="00A30C4B">
          <w:pPr>
            <w:pStyle w:val="E36EB86A6CCC48EC9531BD7D5F11692D"/>
          </w:pPr>
          <w:r w:rsidRPr="009770B3">
            <w:t>Additional Information:</w:t>
          </w:r>
        </w:p>
      </w:docPartBody>
    </w:docPart>
    <w:docPart>
      <w:docPartPr>
        <w:name w:val="231076564BC14C1199057029B9932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36B62-D271-46D8-8CA1-3E8E87DD37BC}"/>
      </w:docPartPr>
      <w:docPartBody>
        <w:p w:rsidR="00BA4C50" w:rsidRDefault="00B827C7" w:rsidP="00B827C7">
          <w:pPr>
            <w:pStyle w:val="231076564BC14C1199057029B993214F"/>
          </w:pPr>
          <w:r w:rsidRPr="009770B3">
            <w:t>Time</w:t>
          </w:r>
        </w:p>
      </w:docPartBody>
    </w:docPart>
    <w:docPart>
      <w:docPartPr>
        <w:name w:val="A2954A5AA79F4641895CE607EAC5D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18153-7FBC-4E03-9E73-313BB8465A83}"/>
      </w:docPartPr>
      <w:docPartBody>
        <w:p w:rsidR="00BA4C50" w:rsidRDefault="00B827C7" w:rsidP="00B827C7">
          <w:pPr>
            <w:pStyle w:val="A2954A5AA79F4641895CE607EAC5D94F"/>
          </w:pPr>
          <w:r w:rsidRPr="009770B3">
            <w:t>Time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C7"/>
    <w:rsid w:val="00272C19"/>
    <w:rsid w:val="004117BE"/>
    <w:rsid w:val="00A30C4B"/>
    <w:rsid w:val="00B827C7"/>
    <w:rsid w:val="00BA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5D09CC3F434B73B8B929FBADB13F8B">
    <w:name w:val="405D09CC3F434B73B8B929FBADB13F8B"/>
  </w:style>
  <w:style w:type="paragraph" w:customStyle="1" w:styleId="EDA6283E2FBD4A3D8712147605A0F634">
    <w:name w:val="EDA6283E2FBD4A3D8712147605A0F634"/>
  </w:style>
  <w:style w:type="paragraph" w:customStyle="1" w:styleId="444F77EB78364561ABB0F93618FA76C3">
    <w:name w:val="444F77EB78364561ABB0F93618FA76C3"/>
  </w:style>
  <w:style w:type="paragraph" w:customStyle="1" w:styleId="595B527ECAB140D6AEEFFA0DA649186A">
    <w:name w:val="595B527ECAB140D6AEEFFA0DA649186A"/>
  </w:style>
  <w:style w:type="paragraph" w:customStyle="1" w:styleId="D624D3ACEA6C4A538CFF7A8E8CB9A385">
    <w:name w:val="D624D3ACEA6C4A538CFF7A8E8CB9A385"/>
  </w:style>
  <w:style w:type="paragraph" w:customStyle="1" w:styleId="6A3833F3E27242839D092B5A7C16F96A">
    <w:name w:val="6A3833F3E27242839D092B5A7C16F96A"/>
  </w:style>
  <w:style w:type="paragraph" w:customStyle="1" w:styleId="65D6A74572C041D69D91F399944FFD5B">
    <w:name w:val="65D6A74572C041D69D91F399944FFD5B"/>
  </w:style>
  <w:style w:type="paragraph" w:customStyle="1" w:styleId="F81C14AD90434937900D9EA043AFF836">
    <w:name w:val="F81C14AD90434937900D9EA043AFF836"/>
  </w:style>
  <w:style w:type="paragraph" w:customStyle="1" w:styleId="9A7C5C9EAC6C4403A782D861DBEDD287">
    <w:name w:val="9A7C5C9EAC6C4403A782D861DBEDD287"/>
  </w:style>
  <w:style w:type="paragraph" w:customStyle="1" w:styleId="09C6EFBFEBC84B6AA4A428F809D5CEB0">
    <w:name w:val="09C6EFBFEBC84B6AA4A428F809D5CEB0"/>
  </w:style>
  <w:style w:type="paragraph" w:customStyle="1" w:styleId="CE018A7BBC0F4A068DE4850C2540B2C1">
    <w:name w:val="CE018A7BBC0F4A068DE4850C2540B2C1"/>
  </w:style>
  <w:style w:type="paragraph" w:customStyle="1" w:styleId="F98CC43D00134780AE3FCC2357D10301">
    <w:name w:val="F98CC43D00134780AE3FCC2357D10301"/>
  </w:style>
  <w:style w:type="paragraph" w:customStyle="1" w:styleId="1AF6DEE581DF4A1FBA6724F405BD75B9">
    <w:name w:val="1AF6DEE581DF4A1FBA6724F405BD75B9"/>
  </w:style>
  <w:style w:type="paragraph" w:customStyle="1" w:styleId="B27EA77242744452A32A20EB0805FD95">
    <w:name w:val="B27EA77242744452A32A20EB0805FD95"/>
  </w:style>
  <w:style w:type="paragraph" w:customStyle="1" w:styleId="66D96F9B3EDD4FD88C6BE35D7F21CB63">
    <w:name w:val="66D96F9B3EDD4FD88C6BE35D7F21CB63"/>
  </w:style>
  <w:style w:type="paragraph" w:customStyle="1" w:styleId="34059B6C602D4E699F74D0DF8E612DD6">
    <w:name w:val="34059B6C602D4E699F74D0DF8E612DD6"/>
  </w:style>
  <w:style w:type="paragraph" w:customStyle="1" w:styleId="734DF91C0D3A4EC19BEC13095A051EC3">
    <w:name w:val="734DF91C0D3A4EC19BEC13095A051EC3"/>
  </w:style>
  <w:style w:type="paragraph" w:customStyle="1" w:styleId="CBCA2680F3C64723A5388FE945E7D19C">
    <w:name w:val="CBCA2680F3C64723A5388FE945E7D19C"/>
  </w:style>
  <w:style w:type="paragraph" w:customStyle="1" w:styleId="CAFC7465D3254AE88E454D4632C6B9B4">
    <w:name w:val="CAFC7465D3254AE88E454D4632C6B9B4"/>
  </w:style>
  <w:style w:type="paragraph" w:customStyle="1" w:styleId="012039CA8BB246279B53E149D3CC09A6">
    <w:name w:val="012039CA8BB246279B53E149D3CC09A6"/>
  </w:style>
  <w:style w:type="paragraph" w:customStyle="1" w:styleId="54E15AF069E34A649554558A4202E9B7">
    <w:name w:val="54E15AF069E34A649554558A4202E9B7"/>
  </w:style>
  <w:style w:type="paragraph" w:customStyle="1" w:styleId="480665C375FE4B05B590D3A79BEBBFEE">
    <w:name w:val="480665C375FE4B05B590D3A79BEBBFEE"/>
  </w:style>
  <w:style w:type="paragraph" w:customStyle="1" w:styleId="F5404129F22B4A2785C20A01AA1BB56B">
    <w:name w:val="F5404129F22B4A2785C20A01AA1BB56B"/>
  </w:style>
  <w:style w:type="paragraph" w:customStyle="1" w:styleId="FDF911A0BC944EBD8E1D5BD31AA4E68C">
    <w:name w:val="FDF911A0BC944EBD8E1D5BD31AA4E68C"/>
  </w:style>
  <w:style w:type="paragraph" w:customStyle="1" w:styleId="C9EECBE727BC46088938BCDADD4BF574">
    <w:name w:val="C9EECBE727BC46088938BCDADD4BF574"/>
  </w:style>
  <w:style w:type="paragraph" w:customStyle="1" w:styleId="6021B756F65C43DB80697163E237A4A2">
    <w:name w:val="6021B756F65C43DB80697163E237A4A2"/>
  </w:style>
  <w:style w:type="paragraph" w:customStyle="1" w:styleId="F2CA7CEDD8224C22B205D60B2C6E2D98">
    <w:name w:val="F2CA7CEDD8224C22B205D60B2C6E2D98"/>
  </w:style>
  <w:style w:type="paragraph" w:customStyle="1" w:styleId="DA28517D14F94E23BA2880A51FEED738">
    <w:name w:val="DA28517D14F94E23BA2880A51FEED738"/>
  </w:style>
  <w:style w:type="paragraph" w:customStyle="1" w:styleId="E36EB86A6CCC48EC9531BD7D5F11692D">
    <w:name w:val="E36EB86A6CCC48EC9531BD7D5F11692D"/>
  </w:style>
  <w:style w:type="paragraph" w:customStyle="1" w:styleId="5C58620D8F27461AB3016B6CD14802A2">
    <w:name w:val="5C58620D8F27461AB3016B6CD14802A2"/>
  </w:style>
  <w:style w:type="paragraph" w:customStyle="1" w:styleId="231076564BC14C1199057029B993214F">
    <w:name w:val="231076564BC14C1199057029B993214F"/>
    <w:rsid w:val="00B827C7"/>
  </w:style>
  <w:style w:type="paragraph" w:customStyle="1" w:styleId="A2954A5AA79F4641895CE607EAC5D94F">
    <w:name w:val="A2954A5AA79F4641895CE607EAC5D94F"/>
    <w:rsid w:val="00B827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Agend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agenda</Template>
  <TotalTime>4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Laing</dc:creator>
  <cp:keywords/>
  <dc:description/>
  <cp:lastModifiedBy>Ross Laing</cp:lastModifiedBy>
  <cp:revision>3</cp:revision>
  <dcterms:created xsi:type="dcterms:W3CDTF">2020-09-23T12:47:00Z</dcterms:created>
  <dcterms:modified xsi:type="dcterms:W3CDTF">2020-09-23T12:49:00Z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